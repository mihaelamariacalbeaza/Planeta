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599BB" w14:textId="06E81A02" w:rsidR="00952F7D" w:rsidRDefault="00952F7D" w:rsidP="00E9726D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1F0669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887846E" w14:textId="77777777" w:rsidR="00DF198B" w:rsidRDefault="00DF198B"/>
        </w:tc>
      </w:tr>
      <w:tr w:rsidR="00DF198B" w:rsidRPr="001D39CC" w14:paraId="0C9517C2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E9BDD7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C8CADD9" w14:textId="0E4DDDEB" w:rsidR="00DF198B" w:rsidRPr="001D39CC" w:rsidRDefault="00D84805" w:rsidP="00874FE7">
            <w:pPr>
              <w:pStyle w:val="Heading1"/>
              <w:rPr>
                <w:lang w:val="it-IT"/>
              </w:rPr>
            </w:pPr>
            <w:proofErr w:type="spellStart"/>
            <w:r w:rsidRPr="001D39CC">
              <w:rPr>
                <w:lang w:val="it-IT"/>
              </w:rPr>
              <w:t>Proiect</w:t>
            </w:r>
            <w:proofErr w:type="spellEnd"/>
            <w:r w:rsidRPr="001D39CC">
              <w:rPr>
                <w:lang w:val="it-IT"/>
              </w:rPr>
              <w:t xml:space="preserve"> </w:t>
            </w:r>
            <w:r w:rsidR="001D39CC">
              <w:rPr>
                <w:lang w:val="it-IT"/>
              </w:rPr>
              <w:t>OpenGL</w:t>
            </w:r>
            <w:r w:rsidR="00FE0DD4" w:rsidRPr="001D39CC">
              <w:rPr>
                <w:lang w:val="it-IT"/>
              </w:rPr>
              <w:t xml:space="preserve">: </w:t>
            </w:r>
            <w:proofErr w:type="spellStart"/>
            <w:r w:rsidR="001D39CC">
              <w:rPr>
                <w:lang w:val="it-IT"/>
              </w:rPr>
              <w:t>Planeta</w:t>
            </w:r>
            <w:proofErr w:type="spellEnd"/>
            <w:r w:rsidRPr="001D39CC">
              <w:rPr>
                <w:lang w:val="it-IT"/>
              </w:rPr>
              <w:t xml:space="preserve">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BF62277" w14:textId="77777777" w:rsidR="00DF198B" w:rsidRPr="001D39CC" w:rsidRDefault="00DF198B">
            <w:pPr>
              <w:rPr>
                <w:lang w:val="it-IT"/>
              </w:rPr>
            </w:pPr>
          </w:p>
        </w:tc>
      </w:tr>
      <w:tr w:rsidR="00DF198B" w:rsidRPr="001D39CC" w14:paraId="4B0BD8B7" w14:textId="77777777" w:rsidTr="00185F4A">
        <w:trPr>
          <w:trHeight w:val="1837"/>
        </w:trPr>
        <w:tc>
          <w:tcPr>
            <w:tcW w:w="1170" w:type="dxa"/>
          </w:tcPr>
          <w:p w14:paraId="4EBD2FDD" w14:textId="77777777" w:rsidR="00DF198B" w:rsidRPr="001D39CC" w:rsidRDefault="00DF198B">
            <w:pPr>
              <w:rPr>
                <w:lang w:val="it-IT"/>
              </w:rPr>
            </w:pPr>
          </w:p>
        </w:tc>
        <w:tc>
          <w:tcPr>
            <w:tcW w:w="8460" w:type="dxa"/>
            <w:gridSpan w:val="7"/>
          </w:tcPr>
          <w:p w14:paraId="4AE20894" w14:textId="77777777" w:rsidR="00DF198B" w:rsidRPr="001D39CC" w:rsidRDefault="00DF198B">
            <w:pPr>
              <w:rPr>
                <w:lang w:val="it-IT"/>
              </w:rPr>
            </w:pPr>
          </w:p>
        </w:tc>
        <w:tc>
          <w:tcPr>
            <w:tcW w:w="1160" w:type="dxa"/>
          </w:tcPr>
          <w:p w14:paraId="5C6FE0B1" w14:textId="77777777" w:rsidR="00DF198B" w:rsidRPr="001D39CC" w:rsidRDefault="00DF198B">
            <w:pPr>
              <w:rPr>
                <w:lang w:val="it-IT"/>
              </w:rPr>
            </w:pPr>
          </w:p>
        </w:tc>
      </w:tr>
      <w:tr w:rsidR="00DF198B" w:rsidRPr="001D39CC" w14:paraId="13CE991F" w14:textId="77777777" w:rsidTr="00185F4A">
        <w:trPr>
          <w:trHeight w:val="929"/>
        </w:trPr>
        <w:tc>
          <w:tcPr>
            <w:tcW w:w="2397" w:type="dxa"/>
            <w:gridSpan w:val="4"/>
          </w:tcPr>
          <w:p w14:paraId="2085CC55" w14:textId="113A67CA" w:rsidR="00DF198B" w:rsidRPr="001D39CC" w:rsidRDefault="00E9726D">
            <w:pPr>
              <w:rPr>
                <w:lang w:val="it-IT"/>
              </w:rPr>
            </w:pPr>
            <w:r w:rsidRPr="00E9726D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47BE143" wp14:editId="4DE3F983">
                  <wp:simplePos x="0" y="0"/>
                  <wp:positionH relativeFrom="margin">
                    <wp:posOffset>0</wp:posOffset>
                  </wp:positionH>
                  <wp:positionV relativeFrom="margin">
                    <wp:posOffset>-2762885</wp:posOffset>
                  </wp:positionV>
                  <wp:extent cx="6858000" cy="9144000"/>
                  <wp:effectExtent l="0" t="0" r="0" b="0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995" w:type="dxa"/>
            <w:shd w:val="clear" w:color="auto" w:fill="FFFFFF" w:themeFill="background1"/>
          </w:tcPr>
          <w:p w14:paraId="47FCA947" w14:textId="77777777" w:rsidR="00DF198B" w:rsidRPr="001D39CC" w:rsidRDefault="00DF198B" w:rsidP="00DF198B">
            <w:pPr>
              <w:jc w:val="center"/>
              <w:rPr>
                <w:rFonts w:ascii="Georgia" w:hAnsi="Georgia"/>
                <w:sz w:val="48"/>
                <w:szCs w:val="48"/>
                <w:lang w:val="it-IT"/>
              </w:rPr>
            </w:pPr>
          </w:p>
        </w:tc>
        <w:tc>
          <w:tcPr>
            <w:tcW w:w="2398" w:type="dxa"/>
            <w:gridSpan w:val="4"/>
          </w:tcPr>
          <w:p w14:paraId="42F6DED0" w14:textId="77777777" w:rsidR="00DF198B" w:rsidRPr="001D39CC" w:rsidRDefault="00DF198B">
            <w:pPr>
              <w:rPr>
                <w:lang w:val="it-IT"/>
              </w:rPr>
            </w:pPr>
          </w:p>
        </w:tc>
      </w:tr>
      <w:tr w:rsidR="00DF198B" w14:paraId="6A1A489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7D4FFA4" w14:textId="77777777" w:rsidR="00DF198B" w:rsidRPr="001D39CC" w:rsidRDefault="00DF198B">
            <w:pPr>
              <w:rPr>
                <w:lang w:val="it-IT"/>
              </w:rPr>
            </w:pPr>
          </w:p>
        </w:tc>
        <w:tc>
          <w:tcPr>
            <w:tcW w:w="5995" w:type="dxa"/>
            <w:shd w:val="clear" w:color="auto" w:fill="FFFFFF" w:themeFill="background1"/>
          </w:tcPr>
          <w:p w14:paraId="50306775" w14:textId="67AC49C7" w:rsidR="00DF198B" w:rsidRPr="001D39CC" w:rsidRDefault="00170666" w:rsidP="00874FE7">
            <w:pPr>
              <w:pStyle w:val="Heading2"/>
              <w:rPr>
                <w:lang w:val="it-IT"/>
              </w:rPr>
            </w:pPr>
            <w:proofErr w:type="spellStart"/>
            <w:r w:rsidRPr="001D39CC">
              <w:rPr>
                <w:lang w:val="it-IT"/>
              </w:rPr>
              <w:t>Numele</w:t>
            </w:r>
            <w:proofErr w:type="spellEnd"/>
            <w:r w:rsidRPr="001D39CC">
              <w:rPr>
                <w:lang w:val="it-IT"/>
              </w:rPr>
              <w:t xml:space="preserve"> </w:t>
            </w:r>
            <w:proofErr w:type="spellStart"/>
            <w:r w:rsidRPr="001D39CC">
              <w:rPr>
                <w:lang w:val="it-IT"/>
              </w:rPr>
              <w:t>studentului</w:t>
            </w:r>
            <w:proofErr w:type="spellEnd"/>
            <w:r w:rsidR="00E9726D" w:rsidRPr="001D39CC">
              <w:rPr>
                <w:lang w:val="it-IT"/>
              </w:rPr>
              <w:t xml:space="preserve"> </w:t>
            </w:r>
          </w:p>
          <w:p w14:paraId="4E899DB7" w14:textId="77777777" w:rsidR="00E9726D" w:rsidRPr="001D39CC" w:rsidRDefault="00E9726D" w:rsidP="00E9726D">
            <w:pPr>
              <w:rPr>
                <w:lang w:val="it-IT"/>
              </w:rPr>
            </w:pPr>
          </w:p>
          <w:p w14:paraId="3F8D40C8" w14:textId="77777777" w:rsidR="00E9726D" w:rsidRPr="001D39CC" w:rsidRDefault="00E9726D" w:rsidP="00E9726D">
            <w:pPr>
              <w:jc w:val="center"/>
              <w:rPr>
                <w:sz w:val="36"/>
                <w:szCs w:val="36"/>
                <w:lang w:val="it-IT"/>
              </w:rPr>
            </w:pPr>
            <w:r w:rsidRPr="001D39CC">
              <w:rPr>
                <w:sz w:val="36"/>
                <w:szCs w:val="36"/>
                <w:lang w:val="it-IT"/>
              </w:rPr>
              <w:t>Calbeaza Mihaela-Maria</w:t>
            </w:r>
          </w:p>
          <w:p w14:paraId="0E5CBA09" w14:textId="7372D768" w:rsidR="00E9726D" w:rsidRPr="001D39CC" w:rsidRDefault="00E9726D" w:rsidP="00E9726D">
            <w:pPr>
              <w:jc w:val="center"/>
              <w:rPr>
                <w:sz w:val="36"/>
                <w:szCs w:val="36"/>
                <w:lang w:val="it-IT"/>
              </w:rPr>
            </w:pPr>
            <w:r w:rsidRPr="001D39CC">
              <w:rPr>
                <w:sz w:val="36"/>
                <w:szCs w:val="36"/>
                <w:lang w:val="it-IT"/>
              </w:rPr>
              <w:t>Grupa:6</w:t>
            </w:r>
          </w:p>
          <w:p w14:paraId="17BEA320" w14:textId="0784BD4C" w:rsidR="00E9726D" w:rsidRPr="001D39CC" w:rsidRDefault="00E9726D" w:rsidP="00E9726D">
            <w:pPr>
              <w:jc w:val="center"/>
              <w:rPr>
                <w:sz w:val="36"/>
                <w:szCs w:val="36"/>
                <w:lang w:val="it-IT"/>
              </w:rPr>
            </w:pPr>
          </w:p>
          <w:p w14:paraId="0A5EC8B5" w14:textId="38EF0F42" w:rsidR="00E9726D" w:rsidRPr="001D39CC" w:rsidRDefault="00E9726D" w:rsidP="00E9726D">
            <w:pPr>
              <w:jc w:val="center"/>
              <w:rPr>
                <w:b/>
                <w:bCs/>
                <w:sz w:val="36"/>
                <w:szCs w:val="36"/>
                <w:lang w:val="it-IT"/>
              </w:rPr>
            </w:pPr>
            <w:proofErr w:type="spellStart"/>
            <w:r w:rsidRPr="001D39CC">
              <w:rPr>
                <w:b/>
                <w:bCs/>
                <w:sz w:val="36"/>
                <w:szCs w:val="36"/>
                <w:lang w:val="it-IT"/>
              </w:rPr>
              <w:t>Universitatea</w:t>
            </w:r>
            <w:proofErr w:type="spellEnd"/>
            <w:r w:rsidRPr="001D39CC">
              <w:rPr>
                <w:b/>
                <w:bCs/>
                <w:sz w:val="36"/>
                <w:szCs w:val="36"/>
                <w:lang w:val="it-IT"/>
              </w:rPr>
              <w:t xml:space="preserve"> </w:t>
            </w:r>
            <w:proofErr w:type="spellStart"/>
            <w:r w:rsidRPr="001D39CC">
              <w:rPr>
                <w:b/>
                <w:bCs/>
                <w:sz w:val="36"/>
                <w:szCs w:val="36"/>
                <w:lang w:val="it-IT"/>
              </w:rPr>
              <w:t>Tehnica</w:t>
            </w:r>
            <w:proofErr w:type="spellEnd"/>
            <w:r w:rsidRPr="001D39CC">
              <w:rPr>
                <w:b/>
                <w:bCs/>
                <w:sz w:val="36"/>
                <w:szCs w:val="36"/>
                <w:lang w:val="it-IT"/>
              </w:rPr>
              <w:t xml:space="preserve"> Cluj-Napoca</w:t>
            </w:r>
          </w:p>
          <w:p w14:paraId="46292607" w14:textId="77777777" w:rsidR="00E9726D" w:rsidRPr="001D39CC" w:rsidRDefault="00E9726D" w:rsidP="00E9726D">
            <w:pPr>
              <w:jc w:val="center"/>
              <w:rPr>
                <w:b/>
                <w:bCs/>
                <w:sz w:val="36"/>
                <w:szCs w:val="36"/>
                <w:lang w:val="it-IT"/>
              </w:rPr>
            </w:pPr>
          </w:p>
          <w:p w14:paraId="7976B35B" w14:textId="0F2DF17B" w:rsidR="00E9726D" w:rsidRPr="001D39CC" w:rsidRDefault="00E9726D" w:rsidP="00E9726D">
            <w:pPr>
              <w:jc w:val="center"/>
              <w:rPr>
                <w:b/>
                <w:bCs/>
                <w:sz w:val="36"/>
                <w:szCs w:val="36"/>
                <w:lang w:val="it-IT"/>
              </w:rPr>
            </w:pPr>
            <w:proofErr w:type="spellStart"/>
            <w:r w:rsidRPr="001D39CC">
              <w:rPr>
                <w:b/>
                <w:bCs/>
                <w:sz w:val="36"/>
                <w:szCs w:val="36"/>
                <w:lang w:val="it-IT"/>
              </w:rPr>
              <w:t>Facultatea</w:t>
            </w:r>
            <w:proofErr w:type="spellEnd"/>
            <w:r w:rsidRPr="001D39CC">
              <w:rPr>
                <w:b/>
                <w:bCs/>
                <w:sz w:val="36"/>
                <w:szCs w:val="36"/>
                <w:lang w:val="it-IT"/>
              </w:rPr>
              <w:t xml:space="preserve"> de Automatica </w:t>
            </w:r>
            <w:proofErr w:type="gramStart"/>
            <w:r w:rsidRPr="001D39CC">
              <w:rPr>
                <w:b/>
                <w:bCs/>
                <w:sz w:val="36"/>
                <w:szCs w:val="36"/>
                <w:lang w:val="it-IT"/>
              </w:rPr>
              <w:t>si</w:t>
            </w:r>
            <w:proofErr w:type="gramEnd"/>
            <w:r w:rsidRPr="001D39CC">
              <w:rPr>
                <w:b/>
                <w:bCs/>
                <w:sz w:val="36"/>
                <w:szCs w:val="36"/>
                <w:lang w:val="it-IT"/>
              </w:rPr>
              <w:t xml:space="preserve"> </w:t>
            </w:r>
            <w:proofErr w:type="spellStart"/>
            <w:r w:rsidRPr="001D39CC">
              <w:rPr>
                <w:b/>
                <w:bCs/>
                <w:sz w:val="36"/>
                <w:szCs w:val="36"/>
                <w:lang w:val="it-IT"/>
              </w:rPr>
              <w:t>Calculatoare</w:t>
            </w:r>
            <w:proofErr w:type="spellEnd"/>
          </w:p>
          <w:p w14:paraId="7095ABDC" w14:textId="10745A7D" w:rsidR="00E9726D" w:rsidRPr="001D39CC" w:rsidRDefault="00E9726D" w:rsidP="00E9726D">
            <w:pPr>
              <w:jc w:val="center"/>
              <w:rPr>
                <w:b/>
                <w:bCs/>
                <w:sz w:val="36"/>
                <w:szCs w:val="36"/>
                <w:lang w:val="it-IT"/>
              </w:rPr>
            </w:pPr>
          </w:p>
          <w:p w14:paraId="5AC01B31" w14:textId="16DFFFF8" w:rsidR="00E9726D" w:rsidRPr="001D39CC" w:rsidRDefault="00E9726D" w:rsidP="00E9726D">
            <w:pPr>
              <w:jc w:val="center"/>
              <w:rPr>
                <w:b/>
                <w:bCs/>
                <w:sz w:val="36"/>
                <w:szCs w:val="36"/>
                <w:lang w:val="it-IT"/>
              </w:rPr>
            </w:pPr>
          </w:p>
          <w:p w14:paraId="2A6B866A" w14:textId="7828C705" w:rsidR="00E9726D" w:rsidRPr="00E9726D" w:rsidRDefault="00170666" w:rsidP="00E9726D">
            <w:pPr>
              <w:jc w:val="center"/>
              <w:rPr>
                <w:sz w:val="36"/>
                <w:szCs w:val="36"/>
              </w:rPr>
            </w:pPr>
            <w:r w:rsidRPr="00832E5B">
              <w:rPr>
                <w:b/>
                <w:bCs/>
                <w:sz w:val="36"/>
                <w:szCs w:val="36"/>
                <w:lang w:val="it-IT"/>
              </w:rPr>
              <w:t xml:space="preserve">Prof. </w:t>
            </w:r>
            <w:proofErr w:type="spellStart"/>
            <w:r w:rsidRPr="00832E5B">
              <w:rPr>
                <w:b/>
                <w:bCs/>
                <w:sz w:val="36"/>
                <w:szCs w:val="36"/>
                <w:lang w:val="it-IT"/>
              </w:rPr>
              <w:t>coordonator</w:t>
            </w:r>
            <w:proofErr w:type="spellEnd"/>
            <w:r w:rsidR="00E9726D" w:rsidRPr="00832E5B">
              <w:rPr>
                <w:b/>
                <w:bCs/>
                <w:sz w:val="36"/>
                <w:szCs w:val="36"/>
                <w:lang w:val="it-IT"/>
              </w:rPr>
              <w:t xml:space="preserve">: </w:t>
            </w:r>
            <w:r w:rsidR="00E9726D" w:rsidRPr="00832E5B">
              <w:rPr>
                <w:sz w:val="36"/>
                <w:szCs w:val="36"/>
                <w:lang w:val="it-IT"/>
              </w:rPr>
              <w:t xml:space="preserve">Assist. </w:t>
            </w:r>
            <w:r w:rsidR="00E9726D" w:rsidRPr="00E9726D">
              <w:rPr>
                <w:sz w:val="36"/>
                <w:szCs w:val="36"/>
              </w:rPr>
              <w:t>Eng. Dan Gota</w:t>
            </w:r>
          </w:p>
          <w:p w14:paraId="41603E6C" w14:textId="40278B26" w:rsidR="00E9726D" w:rsidRPr="00E9726D" w:rsidRDefault="00E9726D" w:rsidP="00E9726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</w:t>
            </w:r>
          </w:p>
        </w:tc>
        <w:tc>
          <w:tcPr>
            <w:tcW w:w="2398" w:type="dxa"/>
            <w:gridSpan w:val="4"/>
          </w:tcPr>
          <w:p w14:paraId="24479B37" w14:textId="77777777" w:rsidR="00DF198B" w:rsidRDefault="00DF198B"/>
        </w:tc>
      </w:tr>
      <w:tr w:rsidR="00DF198B" w14:paraId="01953580" w14:textId="77777777" w:rsidTr="00C5781F">
        <w:trPr>
          <w:trHeight w:val="459"/>
        </w:trPr>
        <w:tc>
          <w:tcPr>
            <w:tcW w:w="2397" w:type="dxa"/>
            <w:gridSpan w:val="4"/>
            <w:vAlign w:val="bottom"/>
          </w:tcPr>
          <w:p w14:paraId="0D60EC15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52832A0" w14:textId="77777777" w:rsidR="00DF198B" w:rsidRPr="00DF198B" w:rsidRDefault="00DF198B" w:rsidP="00C5781F">
            <w:pPr>
              <w:pStyle w:val="Heading3"/>
            </w:pPr>
          </w:p>
        </w:tc>
        <w:tc>
          <w:tcPr>
            <w:tcW w:w="2398" w:type="dxa"/>
            <w:gridSpan w:val="4"/>
            <w:vAlign w:val="bottom"/>
          </w:tcPr>
          <w:p w14:paraId="422ADE0B" w14:textId="77777777" w:rsidR="00DF198B" w:rsidRDefault="00DF198B" w:rsidP="00DF198B">
            <w:pPr>
              <w:jc w:val="center"/>
            </w:pPr>
          </w:p>
        </w:tc>
      </w:tr>
      <w:tr w:rsidR="00DF198B" w14:paraId="0E18ECBF" w14:textId="77777777" w:rsidTr="00185F4A">
        <w:tc>
          <w:tcPr>
            <w:tcW w:w="2340" w:type="dxa"/>
            <w:gridSpan w:val="3"/>
          </w:tcPr>
          <w:p w14:paraId="54321962" w14:textId="77777777" w:rsidR="00DF198B" w:rsidRDefault="00DF198B"/>
        </w:tc>
        <w:tc>
          <w:tcPr>
            <w:tcW w:w="6120" w:type="dxa"/>
            <w:gridSpan w:val="3"/>
          </w:tcPr>
          <w:p w14:paraId="2104B30D" w14:textId="77777777" w:rsidR="00DF198B" w:rsidRDefault="00DF198B"/>
        </w:tc>
        <w:tc>
          <w:tcPr>
            <w:tcW w:w="2330" w:type="dxa"/>
            <w:gridSpan w:val="3"/>
          </w:tcPr>
          <w:p w14:paraId="4C55AE9F" w14:textId="77777777" w:rsidR="00DF198B" w:rsidRDefault="00DF198B"/>
        </w:tc>
      </w:tr>
    </w:tbl>
    <w:p w14:paraId="6D3F0CD6" w14:textId="77777777" w:rsidR="00DF198B" w:rsidRDefault="00DF198B"/>
    <w:p w14:paraId="26DC6973" w14:textId="25D93C65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E055CC5" wp14:editId="1EC4B2FB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A8E57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1616"/>
        <w:gridCol w:w="2158"/>
        <w:gridCol w:w="1066"/>
        <w:gridCol w:w="21"/>
        <w:gridCol w:w="540"/>
        <w:gridCol w:w="540"/>
        <w:gridCol w:w="2158"/>
      </w:tblGrid>
      <w:tr w:rsidR="002D2200" w14:paraId="6BD388AF" w14:textId="77777777" w:rsidTr="00185F4A">
        <w:trPr>
          <w:trHeight w:val="1152"/>
        </w:trPr>
        <w:tc>
          <w:tcPr>
            <w:tcW w:w="2158" w:type="dxa"/>
          </w:tcPr>
          <w:p w14:paraId="70C6366B" w14:textId="4E3B71FB" w:rsidR="002D2200" w:rsidRDefault="002D2200"/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14:paraId="7F22984F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D3A0F33" w14:textId="77777777" w:rsidR="002D2200" w:rsidRDefault="002D2200"/>
        </w:tc>
        <w:tc>
          <w:tcPr>
            <w:tcW w:w="2167" w:type="dxa"/>
            <w:gridSpan w:val="4"/>
            <w:tcBorders>
              <w:bottom w:val="single" w:sz="18" w:space="0" w:color="476166" w:themeColor="accent1"/>
            </w:tcBorders>
          </w:tcPr>
          <w:p w14:paraId="67660525" w14:textId="77777777" w:rsidR="002D2200" w:rsidRDefault="002D2200"/>
        </w:tc>
        <w:tc>
          <w:tcPr>
            <w:tcW w:w="2158" w:type="dxa"/>
          </w:tcPr>
          <w:p w14:paraId="4FE052C1" w14:textId="77777777" w:rsidR="002D2200" w:rsidRDefault="002D2200"/>
        </w:tc>
      </w:tr>
      <w:tr w:rsidR="002D2200" w14:paraId="0ACCD001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D2F81DC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2959823" w14:textId="58925DE6" w:rsidR="002D2200" w:rsidRPr="00E74B29" w:rsidRDefault="00322AAC" w:rsidP="00874FE7">
            <w:pPr>
              <w:pStyle w:val="Heading4"/>
            </w:pPr>
            <w:r>
              <w:t>CUPRINS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FFA2792" w14:textId="77777777" w:rsidR="002D2200" w:rsidRDefault="002D2200"/>
        </w:tc>
      </w:tr>
      <w:tr w:rsidR="002D2200" w14:paraId="0E226E53" w14:textId="77777777" w:rsidTr="00185F4A">
        <w:trPr>
          <w:trHeight w:val="311"/>
        </w:trPr>
        <w:tc>
          <w:tcPr>
            <w:tcW w:w="2158" w:type="dxa"/>
          </w:tcPr>
          <w:p w14:paraId="6E54602C" w14:textId="77777777" w:rsidR="002D2200" w:rsidRDefault="002D2200"/>
        </w:tc>
        <w:tc>
          <w:tcPr>
            <w:tcW w:w="2158" w:type="dxa"/>
            <w:gridSpan w:val="2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FA5F76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12D05DC" w14:textId="77777777" w:rsidR="002D2200" w:rsidRDefault="002D2200"/>
        </w:tc>
        <w:tc>
          <w:tcPr>
            <w:tcW w:w="2167" w:type="dxa"/>
            <w:gridSpan w:val="4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746BA84" w14:textId="77777777" w:rsidR="002D2200" w:rsidRDefault="002D2200"/>
        </w:tc>
        <w:tc>
          <w:tcPr>
            <w:tcW w:w="2158" w:type="dxa"/>
          </w:tcPr>
          <w:p w14:paraId="0F6E1B85" w14:textId="77777777" w:rsidR="002D2200" w:rsidRDefault="002D2200"/>
        </w:tc>
      </w:tr>
      <w:tr w:rsidR="00E74B29" w14:paraId="089F36FA" w14:textId="77777777" w:rsidTr="00FE5FB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9EF11AF" w14:textId="77777777" w:rsidR="00E74B29" w:rsidRDefault="00E74B29"/>
        </w:tc>
        <w:tc>
          <w:tcPr>
            <w:tcW w:w="5382" w:type="dxa"/>
            <w:gridSpan w:val="4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38654DE" w14:textId="77777777" w:rsidR="00E74B29" w:rsidRDefault="00E74B29"/>
        </w:tc>
        <w:tc>
          <w:tcPr>
            <w:tcW w:w="21" w:type="dxa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1372B0E0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1F84E41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DDED507" w14:textId="77777777" w:rsidR="00E74B29" w:rsidRDefault="00E74B29"/>
        </w:tc>
      </w:tr>
      <w:tr w:rsidR="000E4641" w14:paraId="58EEFA08" w14:textId="77777777" w:rsidTr="00FE5FB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F0CC898" w14:textId="77777777" w:rsidR="000E4641" w:rsidRDefault="000E4641" w:rsidP="00FE7C5C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8785CC5" w14:textId="77777777" w:rsidR="000E4641" w:rsidRDefault="000E4641" w:rsidP="00FE7C5C"/>
        </w:tc>
        <w:tc>
          <w:tcPr>
            <w:tcW w:w="4840" w:type="dxa"/>
            <w:gridSpan w:val="3"/>
            <w:shd w:val="clear" w:color="auto" w:fill="FFFFFF" w:themeFill="background1"/>
          </w:tcPr>
          <w:p w14:paraId="2EC48EF3" w14:textId="031FD92B" w:rsidR="005202C9" w:rsidRDefault="00FE0DD4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proofErr w:type="spellStart"/>
            <w:r>
              <w:rPr>
                <w:b w:val="0"/>
                <w:bCs w:val="0"/>
                <w:caps w:val="0"/>
              </w:rPr>
              <w:t>Descriere</w:t>
            </w:r>
            <w:proofErr w:type="spellEnd"/>
            <w:r>
              <w:rPr>
                <w:b w:val="0"/>
                <w:bCs w:val="0"/>
                <w:caps w:val="0"/>
              </w:rPr>
              <w:t xml:space="preserve"> proiect</w:t>
            </w:r>
            <w:r w:rsidR="005202C9">
              <w:rPr>
                <w:b w:val="0"/>
                <w:bCs w:val="0"/>
                <w:caps w:val="0"/>
              </w:rPr>
              <w:t xml:space="preserve"> ………………………………...3</w:t>
            </w:r>
          </w:p>
          <w:p w14:paraId="7FC0AD7B" w14:textId="125895D1" w:rsidR="005202C9" w:rsidRDefault="00FE0DD4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r>
              <w:rPr>
                <w:b w:val="0"/>
                <w:bCs w:val="0"/>
                <w:caps w:val="0"/>
              </w:rPr>
              <w:t>Screenshot proiect</w:t>
            </w:r>
            <w:r w:rsidR="005202C9">
              <w:rPr>
                <w:b w:val="0"/>
                <w:bCs w:val="0"/>
                <w:caps w:val="0"/>
              </w:rPr>
              <w:t>…………………………………………</w:t>
            </w:r>
            <w:r w:rsidR="0005766D">
              <w:rPr>
                <w:b w:val="0"/>
                <w:bCs w:val="0"/>
                <w:caps w:val="0"/>
              </w:rPr>
              <w:t>3</w:t>
            </w:r>
          </w:p>
          <w:p w14:paraId="0C8B941D" w14:textId="7D3D79E1" w:rsidR="000E4641" w:rsidRDefault="00DC1615" w:rsidP="00497F9A">
            <w:pPr>
              <w:pStyle w:val="TOC1"/>
              <w:tabs>
                <w:tab w:val="right" w:leader="dot" w:pos="10790"/>
              </w:tabs>
            </w:pPr>
            <w:r>
              <w:rPr>
                <w:b w:val="0"/>
                <w:bCs w:val="0"/>
                <w:caps w:val="0"/>
              </w:rPr>
              <w:fldChar w:fldCharType="begin"/>
            </w:r>
            <w:r>
              <w:rPr>
                <w:b w:val="0"/>
                <w:bCs w:val="0"/>
                <w:caps w:val="0"/>
              </w:rPr>
              <w:instrText xml:space="preserve"> TOC \o "1-1" \f \h \z \u </w:instrText>
            </w:r>
            <w:r>
              <w:rPr>
                <w:b w:val="0"/>
                <w:bCs w:val="0"/>
                <w:caps w:val="0"/>
              </w:rPr>
              <w:fldChar w:fldCharType="end"/>
            </w:r>
          </w:p>
        </w:tc>
        <w:tc>
          <w:tcPr>
            <w:tcW w:w="21" w:type="dxa"/>
            <w:shd w:val="clear" w:color="auto" w:fill="FFFFFF" w:themeFill="background1"/>
          </w:tcPr>
          <w:p w14:paraId="508A3EFD" w14:textId="355E39CD" w:rsidR="000E4641" w:rsidRDefault="000E4641" w:rsidP="00FE7C5C">
            <w:pPr>
              <w:pStyle w:val="Text"/>
            </w:pPr>
          </w:p>
          <w:p w14:paraId="629F5849" w14:textId="77777777" w:rsidR="000E4641" w:rsidRPr="00E74B29" w:rsidRDefault="000E4641" w:rsidP="00FE7C5C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160AC356" w14:textId="77777777" w:rsidR="000E4641" w:rsidRPr="00E74B29" w:rsidRDefault="000E4641" w:rsidP="00FE7C5C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5F4736A" w14:textId="77777777" w:rsidR="000E4641" w:rsidRPr="00E74B29" w:rsidRDefault="000E4641" w:rsidP="00FE7C5C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7DFC73AF" w14:textId="77777777" w:rsidR="000E4641" w:rsidRDefault="000E4641" w:rsidP="00FE7C5C"/>
        </w:tc>
      </w:tr>
      <w:tr w:rsidR="000E4641" w14:paraId="0A4980B0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2FAEFAD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FC9B9D5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8EAEF22" w14:textId="6958E9BC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7E49B2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8212306" w14:textId="77777777" w:rsidR="000E4641" w:rsidRDefault="000E4641"/>
        </w:tc>
      </w:tr>
      <w:tr w:rsidR="000E4641" w14:paraId="34C18BA9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40DA9BCE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D980CB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D2BE0D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75E036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CB48790" w14:textId="77777777" w:rsidR="000E4641" w:rsidRDefault="000E4641"/>
        </w:tc>
      </w:tr>
      <w:tr w:rsidR="000E4641" w14:paraId="424BC11E" w14:textId="77777777" w:rsidTr="00185F4A">
        <w:trPr>
          <w:trHeight w:val="1728"/>
        </w:trPr>
        <w:tc>
          <w:tcPr>
            <w:tcW w:w="2158" w:type="dxa"/>
            <w:vMerge/>
          </w:tcPr>
          <w:p w14:paraId="00179F0D" w14:textId="77777777" w:rsidR="000E4641" w:rsidRDefault="000E4641"/>
        </w:tc>
        <w:tc>
          <w:tcPr>
            <w:tcW w:w="542" w:type="dxa"/>
          </w:tcPr>
          <w:p w14:paraId="253D623B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EEE473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562F62B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2EB2733" w14:textId="77777777" w:rsidR="000E4641" w:rsidRDefault="000E4641"/>
        </w:tc>
      </w:tr>
    </w:tbl>
    <w:p w14:paraId="6F3C83D2" w14:textId="77777777" w:rsidR="002D2200" w:rsidRDefault="002D2200"/>
    <w:p w14:paraId="7F9A0D04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3A9DAAE" wp14:editId="66371A4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EF63CF" w14:textId="1FFA8A07" w:rsidR="00D457AD" w:rsidRDefault="00D457AD" w:rsidP="00D457AD">
      <w:pPr>
        <w:rPr>
          <w:b/>
          <w:bCs/>
          <w:noProof/>
          <w:lang w:val="it-IT"/>
        </w:rPr>
      </w:pPr>
    </w:p>
    <w:p w14:paraId="698DFA71" w14:textId="06CDC155" w:rsidR="00D457AD" w:rsidRDefault="00D457AD" w:rsidP="00D457AD">
      <w:pPr>
        <w:rPr>
          <w:b/>
          <w:bCs/>
          <w:noProof/>
          <w:lang w:val="it-IT"/>
        </w:rPr>
      </w:pPr>
    </w:p>
    <w:p w14:paraId="1E7E8C28" w14:textId="77D3AFCC" w:rsidR="00D457AD" w:rsidRDefault="00D457AD" w:rsidP="00D457AD">
      <w:pPr>
        <w:rPr>
          <w:b/>
          <w:bCs/>
          <w:noProof/>
          <w:lang w:val="it-IT"/>
        </w:rPr>
      </w:pPr>
    </w:p>
    <w:p w14:paraId="0F0C1A13" w14:textId="5E511335" w:rsidR="00D457AD" w:rsidRDefault="00D457AD" w:rsidP="00D457AD">
      <w:pPr>
        <w:rPr>
          <w:b/>
          <w:bCs/>
          <w:noProof/>
          <w:lang w:val="it-IT"/>
        </w:rPr>
      </w:pPr>
    </w:p>
    <w:p w14:paraId="675ABCF5" w14:textId="47F62B25" w:rsidR="00D457AD" w:rsidRDefault="00D457AD" w:rsidP="00952D8A">
      <w:pPr>
        <w:pStyle w:val="Heading1"/>
        <w:rPr>
          <w:noProof/>
          <w:lang w:val="it-IT"/>
        </w:rPr>
      </w:pPr>
    </w:p>
    <w:p w14:paraId="51108CC1" w14:textId="0C3009B5" w:rsidR="00952D8A" w:rsidRDefault="00952D8A" w:rsidP="00952D8A">
      <w:pPr>
        <w:pStyle w:val="Heading1"/>
        <w:rPr>
          <w:lang w:val="it-IT"/>
        </w:rPr>
      </w:pPr>
      <w:proofErr w:type="spellStart"/>
      <w:r>
        <w:rPr>
          <w:lang w:val="it-IT"/>
        </w:rPr>
        <w:t>Descriere</w:t>
      </w:r>
      <w:proofErr w:type="spellEnd"/>
      <w:r>
        <w:rPr>
          <w:lang w:val="it-IT"/>
        </w:rPr>
        <w:t xml:space="preserve"> </w:t>
      </w:r>
      <w:proofErr w:type="spellStart"/>
      <w:r>
        <w:rPr>
          <w:lang w:val="it-IT"/>
        </w:rPr>
        <w:t>proiect</w:t>
      </w:r>
      <w:proofErr w:type="spellEnd"/>
    </w:p>
    <w:p w14:paraId="69B824C4" w14:textId="488FC71F" w:rsidR="00952D8A" w:rsidRDefault="00952D8A" w:rsidP="00952D8A">
      <w:pPr>
        <w:rPr>
          <w:lang w:val="it-IT"/>
        </w:rPr>
      </w:pPr>
    </w:p>
    <w:p w14:paraId="1247BF87" w14:textId="092E7F73" w:rsidR="00952D8A" w:rsidRPr="00952D8A" w:rsidRDefault="00952D8A" w:rsidP="00952D8A">
      <w:pPr>
        <w:rPr>
          <w:lang w:val="it-IT"/>
        </w:rPr>
      </w:pPr>
      <w:r>
        <w:rPr>
          <w:lang w:val="it-IT"/>
        </w:rPr>
        <w:t xml:space="preserve">   </w:t>
      </w:r>
    </w:p>
    <w:p w14:paraId="0F188FD3" w14:textId="28A259F6" w:rsidR="00D457AD" w:rsidRDefault="004305D9" w:rsidP="00D457AD">
      <w:pPr>
        <w:rPr>
          <w:b/>
          <w:bCs/>
          <w:noProof/>
          <w:lang w:val="it-IT"/>
        </w:rPr>
      </w:pPr>
      <w:r>
        <w:rPr>
          <w:b/>
          <w:bCs/>
          <w:noProof/>
          <w:lang w:val="it-IT"/>
        </w:rPr>
        <w:t xml:space="preserve">   </w:t>
      </w:r>
      <w:r>
        <w:rPr>
          <w:b/>
          <w:bCs/>
          <w:noProof/>
          <w:lang w:val="it-IT"/>
        </w:rPr>
        <w:tab/>
        <w:t>Acest proiect reprezinta o planeta cu 3 inele care se misca</w:t>
      </w:r>
      <w:r w:rsidR="00832E5B">
        <w:rPr>
          <w:b/>
          <w:bCs/>
          <w:noProof/>
          <w:lang w:val="it-IT"/>
        </w:rPr>
        <w:t xml:space="preserve"> </w:t>
      </w:r>
      <w:r>
        <w:rPr>
          <w:b/>
          <w:bCs/>
          <w:noProof/>
          <w:lang w:val="it-IT"/>
        </w:rPr>
        <w:t>pe orbita acesteia.</w:t>
      </w:r>
    </w:p>
    <w:p w14:paraId="498FA260" w14:textId="6D874391" w:rsidR="0015209F" w:rsidRDefault="0015209F" w:rsidP="00D457AD">
      <w:pPr>
        <w:rPr>
          <w:b/>
          <w:bCs/>
          <w:noProof/>
          <w:lang w:val="it-IT"/>
        </w:rPr>
      </w:pPr>
      <w:r w:rsidRPr="0015209F">
        <w:rPr>
          <w:b/>
          <w:bCs/>
          <w:noProof/>
          <w:lang w:val="it-IT"/>
        </w:rPr>
        <w:t>Acesta</w:t>
      </w:r>
      <w:r w:rsidR="00832E5B" w:rsidRPr="0015209F">
        <w:rPr>
          <w:b/>
          <w:bCs/>
          <w:noProof/>
          <w:lang w:val="it-IT"/>
        </w:rPr>
        <w:t xml:space="preserve"> este un proiect OpenGL, scris in limbajul C++</w:t>
      </w:r>
      <w:r w:rsidRPr="0015209F">
        <w:rPr>
          <w:b/>
          <w:bCs/>
          <w:noProof/>
          <w:lang w:val="it-IT"/>
        </w:rPr>
        <w:t>.</w:t>
      </w:r>
      <w:r>
        <w:rPr>
          <w:b/>
          <w:bCs/>
          <w:noProof/>
          <w:lang w:val="it-IT"/>
        </w:rPr>
        <w:t xml:space="preserve"> </w:t>
      </w:r>
    </w:p>
    <w:p w14:paraId="32C6BEBB" w14:textId="0FAE0470" w:rsidR="00832E5B" w:rsidRDefault="0015209F" w:rsidP="00D457AD">
      <w:pPr>
        <w:rPr>
          <w:b/>
          <w:bCs/>
          <w:noProof/>
          <w:lang w:val="it-IT"/>
        </w:rPr>
      </w:pPr>
      <w:r>
        <w:rPr>
          <w:b/>
          <w:bCs/>
          <w:noProof/>
          <w:lang w:val="it-IT"/>
        </w:rPr>
        <w:tab/>
        <w:t>Inelele planetei au fost realizate cu ajutorul functiei “</w:t>
      </w:r>
      <w:r w:rsidRPr="0015209F">
        <w:rPr>
          <w:b/>
          <w:bCs/>
          <w:noProof/>
          <w:lang w:val="it-IT"/>
        </w:rPr>
        <w:t>glutSolidTorus</w:t>
      </w:r>
      <w:r>
        <w:rPr>
          <w:b/>
          <w:bCs/>
          <w:noProof/>
          <w:lang w:val="it-IT"/>
        </w:rPr>
        <w:t>”, iar pentru aplatizarea lor am ales 2 laturi. Planeta a fost realizata cu ajutorul clasicei functii “</w:t>
      </w:r>
      <w:r w:rsidRPr="0015209F">
        <w:rPr>
          <w:b/>
          <w:bCs/>
          <w:noProof/>
          <w:lang w:val="it-IT"/>
        </w:rPr>
        <w:t>glutSolidSphere</w:t>
      </w:r>
      <w:r>
        <w:rPr>
          <w:b/>
          <w:bCs/>
          <w:noProof/>
          <w:lang w:val="it-IT"/>
        </w:rPr>
        <w:t>”.  Miscarea inelelor are la baza functia “</w:t>
      </w:r>
      <w:r w:rsidRPr="00D457AD">
        <w:rPr>
          <w:b/>
          <w:bCs/>
          <w:noProof/>
          <w:lang w:val="it-IT"/>
        </w:rPr>
        <w:t>glRotatef</w:t>
      </w:r>
      <w:r>
        <w:rPr>
          <w:b/>
          <w:bCs/>
          <w:noProof/>
          <w:lang w:val="it-IT"/>
        </w:rPr>
        <w:t>” iar unghiurile de rotatie sunt stocate in 3 variabile.</w:t>
      </w:r>
    </w:p>
    <w:p w14:paraId="4C3F2C08" w14:textId="6EF8FA28" w:rsidR="00104973" w:rsidRDefault="0015209F" w:rsidP="00104973">
      <w:pPr>
        <w:rPr>
          <w:b/>
          <w:bCs/>
          <w:noProof/>
          <w:lang w:val="it-IT"/>
        </w:rPr>
      </w:pPr>
      <w:r w:rsidRPr="0015209F">
        <w:rPr>
          <w:b/>
          <w:bCs/>
          <w:noProof/>
          <w:lang w:val="it-IT"/>
        </w:rPr>
        <w:t xml:space="preserve">            Cerinte hardware:</w:t>
      </w:r>
    </w:p>
    <w:p w14:paraId="7092F41F" w14:textId="53296668" w:rsidR="00104973" w:rsidRPr="00104973" w:rsidRDefault="00104973" w:rsidP="00104973">
      <w:pPr>
        <w:numPr>
          <w:ilvl w:val="0"/>
          <w:numId w:val="2"/>
        </w:numPr>
        <w:rPr>
          <w:b/>
          <w:bCs/>
          <w:noProof/>
          <w:lang w:val="it-IT"/>
        </w:rPr>
      </w:pPr>
      <w:r w:rsidRPr="00104973">
        <w:rPr>
          <w:rFonts w:ascii="Arial" w:eastAsia="Times New Roman" w:hAnsi="Arial" w:cs="Arial"/>
          <w:color w:val="373737"/>
          <w:sz w:val="21"/>
          <w:szCs w:val="21"/>
          <w:lang w:val="it-IT" w:eastAsia="en-GB"/>
        </w:rPr>
        <w:t xml:space="preserve"> </w:t>
      </w:r>
      <w:r w:rsidRPr="00104973">
        <w:rPr>
          <w:b/>
          <w:bCs/>
          <w:noProof/>
          <w:lang w:val="it-IT"/>
        </w:rPr>
        <w:t>PC cu procesor Intel generaţia a treia Core i3.0 (sau AMD, echivalent)</w:t>
      </w:r>
    </w:p>
    <w:p w14:paraId="50AC35FB" w14:textId="413F8D21" w:rsidR="00104973" w:rsidRPr="00104973" w:rsidRDefault="00104973" w:rsidP="00104973">
      <w:pPr>
        <w:numPr>
          <w:ilvl w:val="0"/>
          <w:numId w:val="2"/>
        </w:numPr>
        <w:rPr>
          <w:b/>
          <w:bCs/>
          <w:noProof/>
          <w:lang w:val="it-IT"/>
        </w:rPr>
      </w:pPr>
      <w:r w:rsidRPr="00104973">
        <w:rPr>
          <w:b/>
          <w:bCs/>
          <w:noProof/>
          <w:lang w:val="it-IT"/>
        </w:rPr>
        <w:t xml:space="preserve">8 GB RAM. În funcţie de dimensiunile şi complexitatea proiectului, se recomandă suplimentarea RAM. </w:t>
      </w:r>
    </w:p>
    <w:p w14:paraId="799FCD99" w14:textId="747F6B18" w:rsidR="00104973" w:rsidRPr="00104973" w:rsidRDefault="00104973" w:rsidP="00104973">
      <w:pPr>
        <w:numPr>
          <w:ilvl w:val="0"/>
          <w:numId w:val="2"/>
        </w:numPr>
        <w:rPr>
          <w:b/>
          <w:bCs/>
          <w:noProof/>
          <w:lang w:val="en-GB"/>
        </w:rPr>
      </w:pPr>
      <w:r w:rsidRPr="00104973">
        <w:rPr>
          <w:b/>
          <w:bCs/>
          <w:noProof/>
          <w:lang w:val="en-GB"/>
        </w:rPr>
        <w:t>Minimum 50 GB spaţiu liber pe hard disk</w:t>
      </w:r>
      <w:r>
        <w:rPr>
          <w:b/>
          <w:bCs/>
          <w:noProof/>
          <w:lang w:val="en-GB"/>
        </w:rPr>
        <w:t>.</w:t>
      </w:r>
    </w:p>
    <w:p w14:paraId="31645458" w14:textId="573C6304" w:rsidR="0015209F" w:rsidRDefault="00104973" w:rsidP="008347B5">
      <w:pPr>
        <w:numPr>
          <w:ilvl w:val="0"/>
          <w:numId w:val="2"/>
        </w:numPr>
        <w:rPr>
          <w:b/>
          <w:bCs/>
          <w:noProof/>
          <w:lang w:val="en-GB"/>
        </w:rPr>
      </w:pPr>
      <w:r w:rsidRPr="00104973">
        <w:rPr>
          <w:b/>
          <w:bCs/>
          <w:noProof/>
          <w:lang w:val="en-GB"/>
        </w:rPr>
        <w:t xml:space="preserve">Placă video compatibilă Windows (1 GB memorie video recomandată) </w:t>
      </w:r>
      <w:r>
        <w:rPr>
          <w:b/>
          <w:bCs/>
          <w:noProof/>
          <w:lang w:val="en-GB"/>
        </w:rPr>
        <w:t>.</w:t>
      </w:r>
    </w:p>
    <w:p w14:paraId="42AF6E7D" w14:textId="77777777" w:rsidR="00104973" w:rsidRPr="00104973" w:rsidRDefault="00104973" w:rsidP="00104973">
      <w:pPr>
        <w:ind w:left="720"/>
        <w:rPr>
          <w:b/>
          <w:bCs/>
          <w:noProof/>
          <w:lang w:val="en-GB"/>
        </w:rPr>
      </w:pPr>
    </w:p>
    <w:p w14:paraId="3C34C1CE" w14:textId="3D4E3A01" w:rsidR="00952D8A" w:rsidRPr="00104973" w:rsidRDefault="00104973" w:rsidP="00D457AD">
      <w:pPr>
        <w:rPr>
          <w:b/>
          <w:bCs/>
          <w:noProof/>
          <w:lang w:val="en-GB"/>
        </w:rPr>
      </w:pPr>
      <w:r>
        <w:rPr>
          <w:b/>
          <w:bCs/>
          <w:noProof/>
          <w:lang w:val="it-IT"/>
        </w:rPr>
        <w:drawing>
          <wp:anchor distT="0" distB="0" distL="114300" distR="114300" simplePos="0" relativeHeight="251663360" behindDoc="1" locked="0" layoutInCell="1" allowOverlap="1" wp14:anchorId="7FF57B7E" wp14:editId="53421BC9">
            <wp:simplePos x="0" y="0"/>
            <wp:positionH relativeFrom="column">
              <wp:posOffset>158750</wp:posOffset>
            </wp:positionH>
            <wp:positionV relativeFrom="paragraph">
              <wp:posOffset>43816</wp:posOffset>
            </wp:positionV>
            <wp:extent cx="6858000" cy="5073650"/>
            <wp:effectExtent l="133350" t="114300" r="152400" b="165100"/>
            <wp:wrapNone/>
            <wp:docPr id="7" name="Picture 7" descr="A picture containing basketball, light,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nnotation 2020-06-03 14172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0736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587582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28F14D83" w14:textId="47F92D5E" w:rsidR="00952D8A" w:rsidRPr="00104973" w:rsidRDefault="00952D8A" w:rsidP="00D457AD">
      <w:pPr>
        <w:rPr>
          <w:b/>
          <w:bCs/>
          <w:noProof/>
          <w:lang w:val="en-GB"/>
        </w:rPr>
      </w:pPr>
    </w:p>
    <w:p w14:paraId="02196413" w14:textId="74F38360" w:rsidR="00952D8A" w:rsidRPr="00104973" w:rsidRDefault="00952D8A" w:rsidP="00D457AD">
      <w:pPr>
        <w:rPr>
          <w:b/>
          <w:bCs/>
          <w:noProof/>
          <w:lang w:val="en-GB"/>
        </w:rPr>
      </w:pPr>
    </w:p>
    <w:p w14:paraId="3EA042AC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6EA011A0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270D6AD2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31E30D09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09DA9DA6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5222EB77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1CE4DC8B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3A13EE4D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75B97F5A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009EBA58" w14:textId="77777777" w:rsidR="00952D8A" w:rsidRPr="00104973" w:rsidRDefault="00952D8A" w:rsidP="00D457AD">
      <w:pPr>
        <w:rPr>
          <w:b/>
          <w:bCs/>
          <w:noProof/>
          <w:lang w:val="en-GB"/>
        </w:rPr>
      </w:pPr>
    </w:p>
    <w:p w14:paraId="3A787B42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70DEF6E0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255E3F43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40F08D39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6909DAC2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1B5C894F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1EE6B940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63A620F9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3182B872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0FAB9D22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3A720369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7D6E683C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4CD6B881" w14:textId="77777777" w:rsidR="00104973" w:rsidRPr="00104973" w:rsidRDefault="00104973" w:rsidP="00D457AD">
      <w:pPr>
        <w:rPr>
          <w:b/>
          <w:bCs/>
          <w:noProof/>
          <w:color w:val="005677" w:themeColor="accent6" w:themeShade="80"/>
          <w:lang w:val="en-GB"/>
        </w:rPr>
      </w:pPr>
    </w:p>
    <w:p w14:paraId="17648AA4" w14:textId="77777777" w:rsidR="00104973" w:rsidRDefault="00104973" w:rsidP="00D457AD">
      <w:pPr>
        <w:rPr>
          <w:b/>
          <w:bCs/>
          <w:noProof/>
          <w:color w:val="005677" w:themeColor="accent6" w:themeShade="80"/>
          <w:lang w:val="it-IT"/>
        </w:rPr>
      </w:pPr>
    </w:p>
    <w:p w14:paraId="0F5D5F98" w14:textId="77777777" w:rsidR="00104973" w:rsidRDefault="00104973" w:rsidP="00D457AD">
      <w:pPr>
        <w:rPr>
          <w:b/>
          <w:bCs/>
          <w:noProof/>
          <w:color w:val="005677" w:themeColor="accent6" w:themeShade="80"/>
          <w:lang w:val="it-IT"/>
        </w:rPr>
      </w:pPr>
    </w:p>
    <w:p w14:paraId="1ED26239" w14:textId="77777777" w:rsidR="00104973" w:rsidRDefault="00104973" w:rsidP="00D457AD">
      <w:pPr>
        <w:rPr>
          <w:b/>
          <w:bCs/>
          <w:noProof/>
          <w:color w:val="005677" w:themeColor="accent6" w:themeShade="80"/>
          <w:lang w:val="it-IT"/>
        </w:rPr>
      </w:pPr>
    </w:p>
    <w:p w14:paraId="3D712A45" w14:textId="77777777" w:rsidR="00104973" w:rsidRDefault="00104973" w:rsidP="00D457AD">
      <w:pPr>
        <w:rPr>
          <w:b/>
          <w:bCs/>
          <w:noProof/>
          <w:color w:val="005677" w:themeColor="accent6" w:themeShade="80"/>
          <w:lang w:val="it-IT"/>
        </w:rPr>
      </w:pPr>
    </w:p>
    <w:p w14:paraId="771D0CAF" w14:textId="080EDE41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4305D9">
        <w:rPr>
          <w:b/>
          <w:bCs/>
          <w:noProof/>
          <w:color w:val="005677" w:themeColor="accent6" w:themeShade="80"/>
          <w:lang w:val="it-IT"/>
        </w:rPr>
        <w:t>//Calbeaza Mihaela Maria</w:t>
      </w:r>
    </w:p>
    <w:p w14:paraId="307C9D1F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37A4785E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>#include &lt;windows.h&gt;</w:t>
      </w:r>
    </w:p>
    <w:p w14:paraId="3BAA7A47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>#include &lt;GL/glut.h&gt;</w:t>
      </w:r>
    </w:p>
    <w:p w14:paraId="1621BE40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278C6987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>void activitate();</w:t>
      </w:r>
    </w:p>
    <w:p w14:paraId="50B9366F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6C6A2AB8" w14:textId="3523FFE4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D457AD">
        <w:rPr>
          <w:b/>
          <w:bCs/>
          <w:noProof/>
          <w:lang w:val="it-IT"/>
        </w:rPr>
        <w:t xml:space="preserve">GLfloat xRotatie, yRotatie, zRotatie; </w:t>
      </w:r>
      <w:r w:rsidR="004305D9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//unghiuri de rotatie</w:t>
      </w:r>
    </w:p>
    <w:p w14:paraId="3FF5D259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549383C3" w14:textId="77777777" w:rsidR="00D457AD" w:rsidRPr="00832E5B" w:rsidRDefault="00D457AD" w:rsidP="00D457AD">
      <w:pPr>
        <w:rPr>
          <w:b/>
          <w:bCs/>
          <w:noProof/>
          <w:lang w:val="en-GB"/>
        </w:rPr>
      </w:pPr>
      <w:r w:rsidRPr="00832E5B">
        <w:rPr>
          <w:b/>
          <w:bCs/>
          <w:noProof/>
          <w:lang w:val="en-GB"/>
        </w:rPr>
        <w:t>void display()</w:t>
      </w:r>
    </w:p>
    <w:p w14:paraId="3A32AB1A" w14:textId="77777777" w:rsidR="00D457AD" w:rsidRPr="00832E5B" w:rsidRDefault="00D457AD" w:rsidP="00D457AD">
      <w:pPr>
        <w:rPr>
          <w:b/>
          <w:bCs/>
          <w:noProof/>
          <w:lang w:val="en-GB"/>
        </w:rPr>
      </w:pPr>
      <w:r w:rsidRPr="00832E5B">
        <w:rPr>
          <w:b/>
          <w:bCs/>
          <w:noProof/>
          <w:lang w:val="en-GB"/>
        </w:rPr>
        <w:t>{</w:t>
      </w:r>
    </w:p>
    <w:p w14:paraId="44DAE76D" w14:textId="50A47CC7" w:rsidR="00D457AD" w:rsidRPr="004305D9" w:rsidRDefault="00D457AD" w:rsidP="00D457AD">
      <w:pPr>
        <w:rPr>
          <w:b/>
          <w:bCs/>
          <w:noProof/>
          <w:color w:val="005677" w:themeColor="accent6" w:themeShade="80"/>
          <w:lang w:val="en-GB"/>
        </w:rPr>
      </w:pPr>
      <w:r w:rsidRPr="004305D9">
        <w:rPr>
          <w:b/>
          <w:bCs/>
          <w:noProof/>
          <w:lang w:val="en-GB"/>
        </w:rPr>
        <w:t xml:space="preserve">  </w:t>
      </w:r>
      <w:r w:rsidRPr="00D457AD">
        <w:rPr>
          <w:b/>
          <w:bCs/>
          <w:noProof/>
          <w:lang w:val="en-GB"/>
        </w:rPr>
        <w:t xml:space="preserve">glClear(GL_COLOR_BUFFER_BIT | GL_DEPTH_BUFFER_BIT); </w:t>
      </w:r>
      <w:r w:rsidR="004305D9">
        <w:rPr>
          <w:b/>
          <w:bCs/>
          <w:noProof/>
          <w:lang w:val="en-GB"/>
        </w:rPr>
        <w:t xml:space="preserve">    </w:t>
      </w:r>
      <w:r w:rsidRPr="004305D9">
        <w:rPr>
          <w:b/>
          <w:bCs/>
          <w:noProof/>
          <w:color w:val="005677" w:themeColor="accent6" w:themeShade="80"/>
          <w:lang w:val="en-GB"/>
        </w:rPr>
        <w:t>//curata ecranul si buffer-ele</w:t>
      </w:r>
    </w:p>
    <w:p w14:paraId="1CED186B" w14:textId="13D2D200" w:rsidR="00D457AD" w:rsidRPr="00D457AD" w:rsidRDefault="00D457AD" w:rsidP="00D457AD">
      <w:pPr>
        <w:rPr>
          <w:b/>
          <w:bCs/>
          <w:noProof/>
          <w:lang w:val="it-IT"/>
        </w:rPr>
      </w:pPr>
      <w:r w:rsidRPr="004305D9">
        <w:rPr>
          <w:b/>
          <w:bCs/>
          <w:noProof/>
          <w:lang w:val="en-GB"/>
        </w:rPr>
        <w:t xml:space="preserve">  </w:t>
      </w:r>
      <w:r w:rsidRPr="00D457AD">
        <w:rPr>
          <w:b/>
          <w:bCs/>
          <w:noProof/>
          <w:lang w:val="it-IT"/>
        </w:rPr>
        <w:t xml:space="preserve">glMatrixMode(GL_MODELVIEW); </w:t>
      </w:r>
      <w:r w:rsidR="004305D9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//specifica care matrice este utilizata</w:t>
      </w:r>
    </w:p>
    <w:p w14:paraId="4ECE6FDA" w14:textId="60A92953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glLoadIdentity(); </w:t>
      </w:r>
      <w:r w:rsidR="004305D9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//inlocuieste matricea curenta cu o matrice de identitate</w:t>
      </w:r>
    </w:p>
    <w:p w14:paraId="60A5D3C3" w14:textId="0D900831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glPushMatrix();  </w:t>
      </w:r>
      <w:r w:rsidR="004305D9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//impinge si deschide stiva actuala a matricii</w:t>
      </w:r>
    </w:p>
    <w:p w14:paraId="2161D545" w14:textId="413F77C1" w:rsidR="004305D9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glRotatef(xRotatie, 1.0, 0.0, 0.0); </w:t>
      </w:r>
      <w:r w:rsidR="004305D9">
        <w:rPr>
          <w:b/>
          <w:bCs/>
          <w:noProof/>
          <w:lang w:val="it-IT"/>
        </w:rPr>
        <w:t xml:space="preserve"> 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//inmulteste matricea actuala cu o matrice de rotatie xRotatie, yRotatie, zRotatie fiind unghiurile de rotatie</w:t>
      </w:r>
    </w:p>
    <w:p w14:paraId="76933D2B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glRotatef(yRotatie, 0.0, 1.0, 0.0);</w:t>
      </w:r>
    </w:p>
    <w:p w14:paraId="099EA039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glRotatef(zRotatie, 0.0, 0.0, 1.0);</w:t>
      </w:r>
    </w:p>
    <w:p w14:paraId="25755917" w14:textId="105A8318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D457AD">
        <w:rPr>
          <w:b/>
          <w:bCs/>
          <w:noProof/>
          <w:lang w:val="it-IT"/>
        </w:rPr>
        <w:t xml:space="preserve">  glScalef(1.0, 1.0, 1.0); </w:t>
      </w:r>
      <w:r w:rsidR="004305D9">
        <w:rPr>
          <w:b/>
          <w:bCs/>
          <w:noProof/>
          <w:lang w:val="it-IT"/>
        </w:rPr>
        <w:t xml:space="preserve">   </w:t>
      </w:r>
      <w:r w:rsidRPr="004305D9">
        <w:rPr>
          <w:b/>
          <w:bCs/>
          <w:noProof/>
          <w:color w:val="005677" w:themeColor="accent6" w:themeShade="80"/>
          <w:lang w:val="it-IT"/>
        </w:rPr>
        <w:t>//inmulteste matricea curenta cu o matrice de scalare</w:t>
      </w:r>
    </w:p>
    <w:p w14:paraId="21E78B8B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4AE11236" w14:textId="19E033F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glutSolidTorus(0.02, 1.5, 3, 100); </w:t>
      </w:r>
      <w:r w:rsidR="004305D9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//creeaza inelele planetei</w:t>
      </w:r>
    </w:p>
    <w:p w14:paraId="37847CBB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glRotatef(xRotatie, 0.5, 0.0, 0.0);</w:t>
      </w:r>
    </w:p>
    <w:p w14:paraId="70B1E6F9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glRotatef(yRotatie, 0.0, 0.5, 0.0);</w:t>
      </w:r>
    </w:p>
    <w:p w14:paraId="73F6E4E0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en-GB"/>
        </w:rPr>
        <w:t>glRotatef(zRotatie, 0.0, 0.0, 0.5);</w:t>
      </w:r>
    </w:p>
    <w:p w14:paraId="61B7607B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52FD394E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glutSolidTorus(0.2, 1.2, 2, 75);</w:t>
      </w:r>
    </w:p>
    <w:p w14:paraId="578C5162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glRotatef(xRotatie, 1.5, 0.0, 0.0);</w:t>
      </w:r>
    </w:p>
    <w:p w14:paraId="3D1AF398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glRotatef(yRotatie, 0.0, 1.5, 0.0);</w:t>
      </w:r>
    </w:p>
    <w:p w14:paraId="4DFFE3A3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glRotatef(zRotatie, 0.0, 0.0, 1.5);</w:t>
      </w:r>
    </w:p>
    <w:p w14:paraId="6CCCC0C0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060B6C1B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</w:t>
      </w:r>
      <w:bookmarkStart w:id="0" w:name="_Hlk42088618"/>
      <w:r w:rsidRPr="00D457AD">
        <w:rPr>
          <w:b/>
          <w:bCs/>
          <w:noProof/>
          <w:lang w:val="en-GB"/>
        </w:rPr>
        <w:t>glutSolidTorus</w:t>
      </w:r>
      <w:bookmarkEnd w:id="0"/>
      <w:r w:rsidRPr="00D457AD">
        <w:rPr>
          <w:b/>
          <w:bCs/>
          <w:noProof/>
          <w:lang w:val="en-GB"/>
        </w:rPr>
        <w:t>(0.12, 0.85, 2, 50);</w:t>
      </w:r>
    </w:p>
    <w:p w14:paraId="7F3F0014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2EF2E8EA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</w:t>
      </w:r>
      <w:bookmarkStart w:id="1" w:name="_Hlk42088734"/>
      <w:r w:rsidRPr="00D457AD">
        <w:rPr>
          <w:b/>
          <w:bCs/>
          <w:noProof/>
          <w:lang w:val="en-GB"/>
        </w:rPr>
        <w:t>glutSolidSphere</w:t>
      </w:r>
      <w:bookmarkEnd w:id="1"/>
      <w:r w:rsidRPr="00D457AD">
        <w:rPr>
          <w:b/>
          <w:bCs/>
          <w:noProof/>
          <w:lang w:val="en-GB"/>
        </w:rPr>
        <w:t>(0.5, 30, 50);</w:t>
      </w:r>
    </w:p>
    <w:p w14:paraId="37DE3758" w14:textId="3A288662" w:rsidR="00D457AD" w:rsidRPr="00832E5B" w:rsidRDefault="00D457AD" w:rsidP="00D457AD">
      <w:pPr>
        <w:rPr>
          <w:b/>
          <w:bCs/>
          <w:noProof/>
          <w:lang w:val="en-GB"/>
        </w:rPr>
      </w:pPr>
      <w:r w:rsidRPr="00832E5B">
        <w:rPr>
          <w:b/>
          <w:bCs/>
          <w:noProof/>
          <w:lang w:val="en-GB"/>
        </w:rPr>
        <w:t xml:space="preserve">  glPopMatrix(); </w:t>
      </w:r>
      <w:r w:rsidR="004305D9" w:rsidRPr="00832E5B">
        <w:rPr>
          <w:b/>
          <w:bCs/>
          <w:noProof/>
          <w:lang w:val="en-GB"/>
        </w:rPr>
        <w:t xml:space="preserve">   </w:t>
      </w:r>
      <w:r w:rsidRPr="00832E5B">
        <w:rPr>
          <w:b/>
          <w:bCs/>
          <w:noProof/>
          <w:lang w:val="en-GB"/>
        </w:rPr>
        <w:t xml:space="preserve"> </w:t>
      </w:r>
      <w:r w:rsidRPr="00832E5B">
        <w:rPr>
          <w:b/>
          <w:bCs/>
          <w:noProof/>
          <w:color w:val="005677" w:themeColor="accent6" w:themeShade="80"/>
          <w:lang w:val="en-GB"/>
        </w:rPr>
        <w:t>//sfera a fost plasa in "interiorul" inelelor, aceeasi origine</w:t>
      </w:r>
    </w:p>
    <w:p w14:paraId="62FDF8BE" w14:textId="6C2C4F9C" w:rsidR="00D457AD" w:rsidRPr="004305D9" w:rsidRDefault="00D457AD" w:rsidP="00D457AD">
      <w:pPr>
        <w:rPr>
          <w:b/>
          <w:bCs/>
          <w:noProof/>
          <w:color w:val="005677" w:themeColor="accent6" w:themeShade="80"/>
          <w:lang w:val="en-GB"/>
        </w:rPr>
      </w:pPr>
      <w:r w:rsidRPr="00832E5B">
        <w:rPr>
          <w:b/>
          <w:bCs/>
          <w:noProof/>
          <w:lang w:val="en-GB"/>
        </w:rPr>
        <w:t xml:space="preserve">  </w:t>
      </w:r>
      <w:r w:rsidRPr="00D457AD">
        <w:rPr>
          <w:b/>
          <w:bCs/>
          <w:noProof/>
          <w:lang w:val="en-GB"/>
        </w:rPr>
        <w:t xml:space="preserve">glutSwapBuffers(); </w:t>
      </w:r>
      <w:r w:rsidR="004305D9">
        <w:rPr>
          <w:b/>
          <w:bCs/>
          <w:noProof/>
          <w:lang w:val="en-GB"/>
        </w:rPr>
        <w:t xml:space="preserve">   </w:t>
      </w:r>
      <w:r w:rsidRPr="00D457AD">
        <w:rPr>
          <w:b/>
          <w:bCs/>
          <w:noProof/>
          <w:lang w:val="en-GB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en-GB"/>
        </w:rPr>
        <w:t>//se foloseste metoda de intershimbare a bufferelor</w:t>
      </w:r>
    </w:p>
    <w:p w14:paraId="443C7FB1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glFlush();</w:t>
      </w:r>
    </w:p>
    <w:p w14:paraId="5FFB8E01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>}</w:t>
      </w:r>
    </w:p>
    <w:p w14:paraId="50839AFF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63DE1249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>void activitate(void)</w:t>
      </w:r>
    </w:p>
    <w:p w14:paraId="597058B4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>{</w:t>
      </w:r>
    </w:p>
    <w:p w14:paraId="4607D798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35E6B2C5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ab/>
        <w:t>xRotatie += 0.02;</w:t>
      </w:r>
    </w:p>
    <w:p w14:paraId="6E64ED28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ab/>
        <w:t>yRotatie += 0.02;</w:t>
      </w:r>
    </w:p>
    <w:p w14:paraId="30EAFD36" w14:textId="1A1B47B6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  </w:t>
      </w:r>
      <w:r w:rsidR="0015209F">
        <w:rPr>
          <w:b/>
          <w:bCs/>
          <w:noProof/>
          <w:lang w:val="en-GB"/>
        </w:rPr>
        <w:t xml:space="preserve">        </w:t>
      </w:r>
      <w:r w:rsidRPr="00D457AD">
        <w:rPr>
          <w:b/>
          <w:bCs/>
          <w:noProof/>
          <w:lang w:val="en-GB"/>
        </w:rPr>
        <w:t>zRotatie += 0.02;</w:t>
      </w:r>
    </w:p>
    <w:p w14:paraId="4200C6D3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32D86E0F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  display();</w:t>
      </w:r>
    </w:p>
    <w:p w14:paraId="34031462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lastRenderedPageBreak/>
        <w:t>}</w:t>
      </w:r>
    </w:p>
    <w:p w14:paraId="7531D2C2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136F508B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>void remodelare(GLint w, GLint h)</w:t>
      </w:r>
    </w:p>
    <w:p w14:paraId="3071A5E9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>{</w:t>
      </w:r>
    </w:p>
    <w:p w14:paraId="12F6A514" w14:textId="2D6C4286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glViewport(0, 0, w, h);  </w:t>
      </w:r>
      <w:r w:rsidR="004305D9">
        <w:rPr>
          <w:b/>
          <w:bCs/>
          <w:noProof/>
          <w:lang w:val="fr-FR"/>
        </w:rPr>
        <w:t xml:space="preserve">   </w:t>
      </w:r>
      <w:r w:rsidRPr="004305D9">
        <w:rPr>
          <w:b/>
          <w:bCs/>
          <w:noProof/>
          <w:color w:val="005677" w:themeColor="accent6" w:themeShade="80"/>
          <w:lang w:val="fr-FR"/>
        </w:rPr>
        <w:t>//seteaza punctul de vedere</w:t>
      </w:r>
    </w:p>
    <w:p w14:paraId="1B27A40B" w14:textId="47EAB5D9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glMatrixMode(GL_PROJECTION</w:t>
      </w:r>
      <w:r w:rsidRPr="004305D9">
        <w:rPr>
          <w:b/>
          <w:bCs/>
          <w:noProof/>
          <w:color w:val="005677" w:themeColor="accent6" w:themeShade="80"/>
          <w:lang w:val="fr-FR"/>
        </w:rPr>
        <w:t>);</w:t>
      </w:r>
      <w:r w:rsidR="004305D9" w:rsidRPr="004305D9">
        <w:rPr>
          <w:b/>
          <w:bCs/>
          <w:noProof/>
          <w:color w:val="005677" w:themeColor="accent6" w:themeShade="80"/>
          <w:lang w:val="fr-FR"/>
        </w:rPr>
        <w:t xml:space="preserve">   </w:t>
      </w:r>
      <w:r w:rsidRPr="004305D9">
        <w:rPr>
          <w:b/>
          <w:bCs/>
          <w:noProof/>
          <w:color w:val="005677" w:themeColor="accent6" w:themeShade="80"/>
          <w:lang w:val="fr-FR"/>
        </w:rPr>
        <w:t xml:space="preserve">  //matricea curenta devine matricea de proiectie</w:t>
      </w:r>
    </w:p>
    <w:p w14:paraId="5ACD012D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fr-FR"/>
        </w:rPr>
        <w:t xml:space="preserve">  </w:t>
      </w:r>
      <w:r w:rsidRPr="00D457AD">
        <w:rPr>
          <w:b/>
          <w:bCs/>
          <w:noProof/>
          <w:lang w:val="en-GB"/>
        </w:rPr>
        <w:t>GLfloat aspect = GLfloat(w) / GLfloat(h);</w:t>
      </w:r>
    </w:p>
    <w:p w14:paraId="05B30A9F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en-GB"/>
        </w:rPr>
        <w:t xml:space="preserve">  </w:t>
      </w:r>
      <w:r w:rsidRPr="00D457AD">
        <w:rPr>
          <w:b/>
          <w:bCs/>
          <w:noProof/>
          <w:lang w:val="it-IT"/>
        </w:rPr>
        <w:t>glLoadIdentity();</w:t>
      </w:r>
    </w:p>
    <w:p w14:paraId="40AB1F1F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7FD5CC4A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if (w &lt;= h)</w:t>
      </w:r>
    </w:p>
    <w:p w14:paraId="480B1F87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{</w:t>
      </w:r>
    </w:p>
    <w:p w14:paraId="6DC56691" w14:textId="3172F56D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D457AD">
        <w:rPr>
          <w:b/>
          <w:bCs/>
          <w:noProof/>
          <w:lang w:val="it-IT"/>
        </w:rPr>
        <w:t xml:space="preserve">            </w:t>
      </w:r>
      <w:r w:rsidR="004305D9">
        <w:rPr>
          <w:b/>
          <w:bCs/>
          <w:noProof/>
          <w:lang w:val="it-IT"/>
        </w:rPr>
        <w:t xml:space="preserve">   </w:t>
      </w:r>
      <w:r w:rsidRPr="004305D9">
        <w:rPr>
          <w:b/>
          <w:bCs/>
          <w:noProof/>
          <w:color w:val="005677" w:themeColor="accent6" w:themeShade="80"/>
          <w:lang w:val="it-IT"/>
        </w:rPr>
        <w:t>// daca lățimea este mai mică, inaltimea se intinde</w:t>
      </w:r>
    </w:p>
    <w:p w14:paraId="48FCB16D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    glOrtho(-2.5, 2.5, -2.5/aspect, 2.5/aspect, -10.0, 10.0);</w:t>
      </w:r>
    </w:p>
    <w:p w14:paraId="212F7A0B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}</w:t>
      </w:r>
    </w:p>
    <w:p w14:paraId="3569AA80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else</w:t>
      </w:r>
    </w:p>
    <w:p w14:paraId="31BEB450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{</w:t>
      </w:r>
    </w:p>
    <w:p w14:paraId="7C18234C" w14:textId="7F89CF16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    </w:t>
      </w:r>
      <w:r w:rsidR="004305D9">
        <w:rPr>
          <w:b/>
          <w:bCs/>
          <w:noProof/>
          <w:lang w:val="it-IT"/>
        </w:rPr>
        <w:t xml:space="preserve">  </w:t>
      </w:r>
      <w:r w:rsidR="004305D9" w:rsidRPr="004305D9">
        <w:rPr>
          <w:b/>
          <w:bCs/>
          <w:noProof/>
          <w:color w:val="005677" w:themeColor="accent6" w:themeShade="80"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 daca inaltimea este mai mică, latimea se intinde</w:t>
      </w:r>
    </w:p>
    <w:p w14:paraId="450F0A54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    glOrtho(-2.5*aspect, 2.5*aspect, -2.5, 2.5, -10.0, 10.0);</w:t>
      </w:r>
    </w:p>
    <w:p w14:paraId="6D0C0BC2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      }</w:t>
      </w:r>
    </w:p>
    <w:p w14:paraId="022C0A1D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>}</w:t>
      </w:r>
    </w:p>
    <w:p w14:paraId="6E8CBF18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288BDD48" w14:textId="034E8FE4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void styles() </w:t>
      </w:r>
      <w:r w:rsidR="004305D9">
        <w:rPr>
          <w:b/>
          <w:bCs/>
          <w:noProof/>
          <w:lang w:val="it-IT"/>
        </w:rPr>
        <w:t xml:space="preserve">   </w:t>
      </w:r>
      <w:r w:rsidRPr="004305D9">
        <w:rPr>
          <w:b/>
          <w:bCs/>
          <w:noProof/>
          <w:color w:val="005677" w:themeColor="accent6" w:themeShade="80"/>
          <w:lang w:val="it-IT"/>
        </w:rPr>
        <w:t>//Styling-ul Planetei cu scopul de a creea un efect realist</w:t>
      </w:r>
    </w:p>
    <w:p w14:paraId="18B4CA62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>{</w:t>
      </w:r>
    </w:p>
    <w:p w14:paraId="6AC4C00E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GLfloat negru[] = { 0.0, 0.0, 0.0, 1.0 };</w:t>
      </w:r>
    </w:p>
    <w:p w14:paraId="1908CA9B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GLfloat rozaliu[] = { 1.0, 1.0, 0.0, 1.0 };</w:t>
      </w:r>
    </w:p>
    <w:p w14:paraId="015156FB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GLfloat roz[] = { 1.0, 0.0, 1.0, 0.0 };</w:t>
      </w:r>
    </w:p>
    <w:p w14:paraId="28829747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GLfloat alb[] = { 0.0, 1.0, 1.0, 1.0 };</w:t>
      </w:r>
    </w:p>
    <w:p w14:paraId="34F24C32" w14:textId="77777777" w:rsidR="00D457AD" w:rsidRPr="00D457AD" w:rsidRDefault="00D457AD" w:rsidP="00D457AD">
      <w:pPr>
        <w:rPr>
          <w:b/>
          <w:bCs/>
          <w:noProof/>
          <w:lang w:val="it-IT"/>
        </w:rPr>
      </w:pPr>
      <w:r w:rsidRPr="00D457AD">
        <w:rPr>
          <w:b/>
          <w:bCs/>
          <w:noProof/>
          <w:lang w:val="it-IT"/>
        </w:rPr>
        <w:t xml:space="preserve">  GLfloat directie[] = { 1.0, 1.0, 1.0, 0.0 };</w:t>
      </w:r>
    </w:p>
    <w:p w14:paraId="4E61F17E" w14:textId="77777777" w:rsidR="00D457AD" w:rsidRPr="00D457AD" w:rsidRDefault="00D457AD" w:rsidP="00D457AD">
      <w:pPr>
        <w:rPr>
          <w:b/>
          <w:bCs/>
          <w:noProof/>
          <w:lang w:val="it-IT"/>
        </w:rPr>
      </w:pPr>
    </w:p>
    <w:p w14:paraId="1E7A505F" w14:textId="44DFCE47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D457AD">
        <w:rPr>
          <w:b/>
          <w:bCs/>
          <w:noProof/>
          <w:lang w:val="it-IT"/>
        </w:rPr>
        <w:t xml:space="preserve">  glMaterialfv(GL_FRONT, GL_AMBIENT_AND_DIFFUSE, roz);</w:t>
      </w:r>
      <w:r w:rsidR="004305D9">
        <w:rPr>
          <w:b/>
          <w:bCs/>
          <w:noProof/>
          <w:lang w:val="it-IT"/>
        </w:rPr>
        <w:t xml:space="preserve"> 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//iluminarea obiectului pe partea din fata folosind lumina ambientala</w:t>
      </w:r>
    </w:p>
    <w:p w14:paraId="556A035C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en-GB"/>
        </w:rPr>
        <w:t>glMaterialfv(GL_FRONT, GL_SPECULAR, alb);</w:t>
      </w:r>
    </w:p>
    <w:p w14:paraId="5F0FB8C3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glMaterialf(GL_FRONT, GL_SHININESS, 30);</w:t>
      </w:r>
    </w:p>
    <w:p w14:paraId="792FF098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3F2DFCAB" w14:textId="7111E826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832E5B">
        <w:rPr>
          <w:b/>
          <w:bCs/>
          <w:noProof/>
          <w:lang w:val="en-GB"/>
        </w:rPr>
        <w:t xml:space="preserve">  </w:t>
      </w:r>
      <w:r w:rsidRPr="00D457AD">
        <w:rPr>
          <w:b/>
          <w:bCs/>
          <w:noProof/>
          <w:lang w:val="it-IT"/>
        </w:rPr>
        <w:t xml:space="preserve">glLightfv(GL_LIGHT0, GL_AMBIENT, negru); </w:t>
      </w:r>
      <w:r w:rsidR="004305D9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it-IT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it-IT"/>
        </w:rPr>
        <w:t>//seteaza lumina ambientala-negru(palida)</w:t>
      </w:r>
    </w:p>
    <w:p w14:paraId="6242F2ED" w14:textId="0278ECED" w:rsidR="00D457AD" w:rsidRPr="004305D9" w:rsidRDefault="00D457AD" w:rsidP="00D457AD">
      <w:pPr>
        <w:rPr>
          <w:b/>
          <w:bCs/>
          <w:noProof/>
          <w:color w:val="005677" w:themeColor="accent6" w:themeShade="80"/>
          <w:lang w:val="it-IT"/>
        </w:rPr>
      </w:pPr>
      <w:r w:rsidRPr="00D457AD">
        <w:rPr>
          <w:b/>
          <w:bCs/>
          <w:noProof/>
          <w:lang w:val="it-IT"/>
        </w:rPr>
        <w:t xml:space="preserve">  glLightfv(GL_LIGHT0, GL_DIFFUSE, rozaliu);  </w:t>
      </w:r>
      <w:r w:rsidR="004305D9">
        <w:rPr>
          <w:b/>
          <w:bCs/>
          <w:noProof/>
          <w:lang w:val="it-IT"/>
        </w:rPr>
        <w:t xml:space="preserve">  </w:t>
      </w:r>
      <w:r w:rsidRPr="004305D9">
        <w:rPr>
          <w:b/>
          <w:bCs/>
          <w:noProof/>
          <w:color w:val="005677" w:themeColor="accent6" w:themeShade="80"/>
          <w:lang w:val="it-IT"/>
        </w:rPr>
        <w:t>//seteaza lumina difuza: rozaliu-spre mov</w:t>
      </w:r>
      <w:r w:rsidR="004305D9" w:rsidRPr="004305D9">
        <w:rPr>
          <w:b/>
          <w:bCs/>
          <w:noProof/>
          <w:color w:val="005677" w:themeColor="accent6" w:themeShade="80"/>
          <w:lang w:val="it-IT"/>
        </w:rPr>
        <w:t xml:space="preserve"> </w:t>
      </w:r>
    </w:p>
    <w:p w14:paraId="3D6E60E3" w14:textId="1BAC56B5" w:rsidR="00D457AD" w:rsidRPr="004305D9" w:rsidRDefault="00D457AD" w:rsidP="00D457AD">
      <w:pPr>
        <w:rPr>
          <w:b/>
          <w:bCs/>
          <w:noProof/>
          <w:color w:val="005677" w:themeColor="accent6" w:themeShade="80"/>
          <w:lang w:val="en-GB"/>
        </w:rPr>
      </w:pPr>
      <w:r w:rsidRPr="00D457AD">
        <w:rPr>
          <w:b/>
          <w:bCs/>
          <w:noProof/>
          <w:lang w:val="it-IT"/>
        </w:rPr>
        <w:t xml:space="preserve">  </w:t>
      </w:r>
      <w:r w:rsidRPr="00D457AD">
        <w:rPr>
          <w:b/>
          <w:bCs/>
          <w:noProof/>
          <w:lang w:val="en-GB"/>
        </w:rPr>
        <w:t xml:space="preserve">glLightfv(GL_LIGHT0, GL_SPECULAR, alb);  </w:t>
      </w:r>
      <w:r w:rsidR="004305D9">
        <w:rPr>
          <w:b/>
          <w:bCs/>
          <w:noProof/>
          <w:lang w:val="en-GB"/>
        </w:rPr>
        <w:t xml:space="preserve">  </w:t>
      </w:r>
      <w:r w:rsidRPr="004305D9">
        <w:rPr>
          <w:b/>
          <w:bCs/>
          <w:noProof/>
          <w:color w:val="005677" w:themeColor="accent6" w:themeShade="80"/>
          <w:lang w:val="en-GB"/>
        </w:rPr>
        <w:t>//da stralucire obiectului</w:t>
      </w:r>
    </w:p>
    <w:p w14:paraId="4E87C8CB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glLightfv(GL_LIGHT0, GL_POSITION, directie);</w:t>
      </w:r>
    </w:p>
    <w:p w14:paraId="4A2EF5E7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069C76D0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en-GB"/>
        </w:rPr>
        <w:t xml:space="preserve">  </w:t>
      </w:r>
      <w:r w:rsidRPr="00D457AD">
        <w:rPr>
          <w:b/>
          <w:bCs/>
          <w:noProof/>
          <w:lang w:val="fr-FR"/>
        </w:rPr>
        <w:t xml:space="preserve">glEnable(GL_LIGHTING);           </w:t>
      </w:r>
      <w:r w:rsidRPr="004305D9">
        <w:rPr>
          <w:b/>
          <w:bCs/>
          <w:noProof/>
          <w:color w:val="005677" w:themeColor="accent6" w:themeShade="80"/>
          <w:lang w:val="fr-FR"/>
        </w:rPr>
        <w:t xml:space="preserve">     // openGL "afla" de conceptul de lumina</w:t>
      </w:r>
    </w:p>
    <w:p w14:paraId="3B86BF83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glEnable(GL_LIGHT0);                 </w:t>
      </w:r>
      <w:r w:rsidRPr="004305D9">
        <w:rPr>
          <w:b/>
          <w:bCs/>
          <w:noProof/>
          <w:color w:val="005677" w:themeColor="accent6" w:themeShade="80"/>
          <w:lang w:val="fr-FR"/>
        </w:rPr>
        <w:t xml:space="preserve"> // se aprinde sursa de lumină cu numărul 1</w:t>
      </w:r>
    </w:p>
    <w:p w14:paraId="3B6DD60A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glEnable(GL_DEPTH_TEST);    </w:t>
      </w:r>
      <w:r w:rsidRPr="004305D9">
        <w:rPr>
          <w:b/>
          <w:bCs/>
          <w:noProof/>
          <w:color w:val="005677" w:themeColor="accent6" w:themeShade="80"/>
          <w:lang w:val="fr-FR"/>
        </w:rPr>
        <w:t xml:space="preserve">          // rasterizare si adancimea</w:t>
      </w:r>
    </w:p>
    <w:p w14:paraId="7FB9021D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>}</w:t>
      </w:r>
    </w:p>
    <w:p w14:paraId="7793137C" w14:textId="77777777" w:rsidR="00D457AD" w:rsidRPr="004305D9" w:rsidRDefault="00D457AD" w:rsidP="00D457AD">
      <w:pPr>
        <w:rPr>
          <w:b/>
          <w:bCs/>
          <w:noProof/>
          <w:color w:val="005677" w:themeColor="accent6" w:themeShade="80"/>
          <w:lang w:val="fr-FR"/>
        </w:rPr>
      </w:pPr>
      <w:r w:rsidRPr="004305D9">
        <w:rPr>
          <w:b/>
          <w:bCs/>
          <w:noProof/>
          <w:color w:val="005677" w:themeColor="accent6" w:themeShade="80"/>
          <w:lang w:val="fr-FR"/>
        </w:rPr>
        <w:t>// Configurează atribute globale: culoarea clară și culoarea desenului</w:t>
      </w:r>
    </w:p>
    <w:p w14:paraId="605F6D1D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>int main(int argc, char** argv)</w:t>
      </w:r>
    </w:p>
    <w:p w14:paraId="47E9CF1F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>{</w:t>
      </w:r>
    </w:p>
    <w:p w14:paraId="6FBBAD14" w14:textId="6846C5F2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glutInit(&amp;argc, argv);  </w:t>
      </w:r>
      <w:r w:rsidR="004305D9">
        <w:rPr>
          <w:b/>
          <w:bCs/>
          <w:noProof/>
          <w:lang w:val="fr-FR"/>
        </w:rPr>
        <w:t xml:space="preserve">  </w:t>
      </w:r>
      <w:r w:rsidRPr="004305D9">
        <w:rPr>
          <w:b/>
          <w:bCs/>
          <w:noProof/>
          <w:color w:val="005677" w:themeColor="accent6" w:themeShade="80"/>
          <w:lang w:val="fr-FR"/>
        </w:rPr>
        <w:t>//se initializeaza libraria glut-ului</w:t>
      </w:r>
    </w:p>
    <w:p w14:paraId="0DEBC9C9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lastRenderedPageBreak/>
        <w:t xml:space="preserve">  glutInitDisplayMode(GLUT_DOUBLE | GLUT_RGB);</w:t>
      </w:r>
    </w:p>
    <w:p w14:paraId="29A8DEB1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glutInitWindowSize(800, 600);</w:t>
      </w:r>
    </w:p>
    <w:p w14:paraId="4E73E865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glutInitWindowPosition(80, 80);</w:t>
      </w:r>
    </w:p>
    <w:p w14:paraId="4FA73817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glutCreateWindow("Planeta");</w:t>
      </w:r>
    </w:p>
    <w:p w14:paraId="5D1FBC8B" w14:textId="1CEB9044" w:rsidR="00D457AD" w:rsidRPr="004305D9" w:rsidRDefault="00D457AD" w:rsidP="00D457AD">
      <w:pPr>
        <w:rPr>
          <w:b/>
          <w:bCs/>
          <w:noProof/>
          <w:color w:val="005677" w:themeColor="accent6" w:themeShade="80"/>
          <w:lang w:val="fr-FR"/>
        </w:rPr>
      </w:pPr>
      <w:r w:rsidRPr="00D457AD">
        <w:rPr>
          <w:b/>
          <w:bCs/>
          <w:noProof/>
          <w:lang w:val="fr-FR"/>
        </w:rPr>
        <w:t xml:space="preserve">  styles();</w:t>
      </w:r>
      <w:r w:rsidR="004305D9">
        <w:rPr>
          <w:b/>
          <w:bCs/>
          <w:noProof/>
          <w:lang w:val="fr-FR"/>
        </w:rPr>
        <w:t xml:space="preserve">  </w:t>
      </w:r>
      <w:r w:rsidRPr="00D457AD">
        <w:rPr>
          <w:b/>
          <w:bCs/>
          <w:noProof/>
          <w:lang w:val="fr-FR"/>
        </w:rPr>
        <w:t xml:space="preserve"> </w:t>
      </w:r>
      <w:r w:rsidRPr="004305D9">
        <w:rPr>
          <w:b/>
          <w:bCs/>
          <w:noProof/>
          <w:color w:val="005677" w:themeColor="accent6" w:themeShade="80"/>
          <w:lang w:val="fr-FR"/>
        </w:rPr>
        <w:t>// functie pentru stilizare este chemata</w:t>
      </w:r>
    </w:p>
    <w:p w14:paraId="259119CF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  xRotatie=40;</w:t>
      </w:r>
    </w:p>
    <w:p w14:paraId="4A97D099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  yRotatie=50;</w:t>
      </w:r>
    </w:p>
    <w:p w14:paraId="3D2A527A" w14:textId="77777777" w:rsidR="00D457AD" w:rsidRPr="00D457AD" w:rsidRDefault="00D457AD" w:rsidP="00D457AD">
      <w:pPr>
        <w:rPr>
          <w:b/>
          <w:bCs/>
          <w:noProof/>
          <w:lang w:val="fr-FR"/>
        </w:rPr>
      </w:pPr>
      <w:r w:rsidRPr="00D457AD">
        <w:rPr>
          <w:b/>
          <w:bCs/>
          <w:noProof/>
          <w:lang w:val="fr-FR"/>
        </w:rPr>
        <w:t xml:space="preserve">    zRotatie=60;</w:t>
      </w:r>
    </w:p>
    <w:p w14:paraId="1BAAE472" w14:textId="77777777" w:rsidR="00D457AD" w:rsidRPr="00D457AD" w:rsidRDefault="00D457AD" w:rsidP="00D457AD">
      <w:pPr>
        <w:rPr>
          <w:b/>
          <w:bCs/>
          <w:noProof/>
          <w:lang w:val="fr-FR"/>
        </w:rPr>
      </w:pPr>
    </w:p>
    <w:p w14:paraId="060A9FE4" w14:textId="576245E4" w:rsidR="00D457AD" w:rsidRPr="00832E5B" w:rsidRDefault="00D457AD" w:rsidP="00D457AD">
      <w:pPr>
        <w:rPr>
          <w:b/>
          <w:bCs/>
          <w:noProof/>
          <w:lang w:val="fr-FR"/>
        </w:rPr>
      </w:pPr>
      <w:r w:rsidRPr="00832E5B">
        <w:rPr>
          <w:b/>
          <w:bCs/>
          <w:noProof/>
          <w:lang w:val="fr-FR"/>
        </w:rPr>
        <w:t xml:space="preserve">  glutDisplayFunc(display); </w:t>
      </w:r>
      <w:r w:rsidR="004305D9" w:rsidRPr="00832E5B">
        <w:rPr>
          <w:b/>
          <w:bCs/>
          <w:noProof/>
          <w:lang w:val="fr-FR"/>
        </w:rPr>
        <w:t xml:space="preserve">  </w:t>
      </w:r>
      <w:r w:rsidRPr="00832E5B">
        <w:rPr>
          <w:b/>
          <w:bCs/>
          <w:noProof/>
          <w:color w:val="005677" w:themeColor="accent6" w:themeShade="80"/>
          <w:lang w:val="fr-FR"/>
        </w:rPr>
        <w:t>//seteaza afisajul din functia display</w:t>
      </w:r>
    </w:p>
    <w:p w14:paraId="60A4A353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832E5B">
        <w:rPr>
          <w:b/>
          <w:bCs/>
          <w:noProof/>
          <w:lang w:val="fr-FR"/>
        </w:rPr>
        <w:t xml:space="preserve">  </w:t>
      </w:r>
      <w:r w:rsidRPr="00D457AD">
        <w:rPr>
          <w:b/>
          <w:bCs/>
          <w:noProof/>
          <w:lang w:val="en-GB"/>
        </w:rPr>
        <w:t>glutReshapeFunc(remodelare);</w:t>
      </w:r>
    </w:p>
    <w:p w14:paraId="271A9B85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glutIdleFunc(activitate);</w:t>
      </w:r>
    </w:p>
    <w:p w14:paraId="42CCF42A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glutMainLoop();</w:t>
      </w:r>
    </w:p>
    <w:p w14:paraId="4BBFC799" w14:textId="77777777" w:rsidR="00D457AD" w:rsidRPr="00D457AD" w:rsidRDefault="00D457AD" w:rsidP="00D457AD">
      <w:pPr>
        <w:rPr>
          <w:b/>
          <w:bCs/>
          <w:noProof/>
          <w:lang w:val="en-GB"/>
        </w:rPr>
      </w:pPr>
      <w:r w:rsidRPr="00D457AD">
        <w:rPr>
          <w:b/>
          <w:bCs/>
          <w:noProof/>
          <w:lang w:val="en-GB"/>
        </w:rPr>
        <w:t xml:space="preserve">  return 0;</w:t>
      </w:r>
    </w:p>
    <w:p w14:paraId="17591858" w14:textId="77777777" w:rsidR="00D457AD" w:rsidRPr="00D457AD" w:rsidRDefault="00D457AD" w:rsidP="00D457AD">
      <w:pPr>
        <w:rPr>
          <w:b/>
          <w:bCs/>
          <w:noProof/>
          <w:lang w:val="en-GB"/>
        </w:rPr>
      </w:pPr>
    </w:p>
    <w:p w14:paraId="1EAD9096" w14:textId="3A56A5E9" w:rsidR="005448C0" w:rsidRPr="001D39CC" w:rsidRDefault="00D457AD" w:rsidP="00D457AD">
      <w:pPr>
        <w:rPr>
          <w:noProof/>
          <w:lang w:val="it-IT"/>
        </w:rPr>
      </w:pPr>
      <w:r w:rsidRPr="00D457AD">
        <w:rPr>
          <w:b/>
          <w:bCs/>
          <w:noProof/>
          <w:lang w:val="en-GB"/>
        </w:rPr>
        <w:t xml:space="preserve">} </w:t>
      </w:r>
    </w:p>
    <w:p w14:paraId="4829FBA2" w14:textId="77777777" w:rsidR="00C812C4" w:rsidRPr="001D39CC" w:rsidRDefault="00C812C4">
      <w:pPr>
        <w:rPr>
          <w:noProof/>
          <w:lang w:val="it-IT"/>
        </w:rPr>
      </w:pPr>
    </w:p>
    <w:p w14:paraId="2D3C4D2F" w14:textId="77777777" w:rsidR="00C812C4" w:rsidRPr="001D39CC" w:rsidRDefault="00C812C4">
      <w:pPr>
        <w:rPr>
          <w:noProof/>
          <w:lang w:val="it-IT"/>
        </w:rPr>
      </w:pPr>
    </w:p>
    <w:p w14:paraId="454C55D5" w14:textId="77777777" w:rsidR="00B1638A" w:rsidRPr="001D39CC" w:rsidRDefault="00B1638A">
      <w:pPr>
        <w:rPr>
          <w:noProof/>
          <w:lang w:val="it-IT"/>
        </w:rPr>
      </w:pPr>
    </w:p>
    <w:p w14:paraId="6853EF5A" w14:textId="25367A7B" w:rsidR="002F37A5" w:rsidRPr="002F37A5" w:rsidRDefault="002F37A5" w:rsidP="0005766D">
      <w:pPr>
        <w:rPr>
          <w:noProof/>
        </w:rPr>
      </w:pPr>
    </w:p>
    <w:sectPr w:rsidR="002F37A5" w:rsidRPr="002F37A5" w:rsidSect="002D2D0A">
      <w:footerReference w:type="even" r:id="rId14"/>
      <w:footerReference w:type="default" r:id="rId15"/>
      <w:headerReference w:type="first" r:id="rId16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C871DB5" w14:textId="77777777" w:rsidR="0040607E" w:rsidRDefault="0040607E" w:rsidP="00E74B29">
      <w:r>
        <w:separator/>
      </w:r>
    </w:p>
  </w:endnote>
  <w:endnote w:type="continuationSeparator" w:id="0">
    <w:p w14:paraId="05F79B1A" w14:textId="77777777" w:rsidR="0040607E" w:rsidRDefault="0040607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0D208BA" w14:textId="580DC25C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D2D0A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4A576EC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6D454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E20B27D" w14:textId="77777777" w:rsidTr="006709F1">
      <w:tc>
        <w:tcPr>
          <w:tcW w:w="1079" w:type="dxa"/>
        </w:tcPr>
        <w:p w14:paraId="5B08C7A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AE15232" w14:textId="77777777" w:rsidR="00E74B29" w:rsidRPr="00874FE7" w:rsidRDefault="0040607E" w:rsidP="006709F1">
          <w:pPr>
            <w:pStyle w:val="Footer"/>
          </w:pPr>
          <w:sdt>
            <w:sdtPr>
              <w:id w:val="707152945"/>
              <w:placeholder>
                <w:docPart w:val="C9FF874157A44A71B04C40EA738E425C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311B4F43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7FBC83FE" w14:textId="77777777" w:rsidR="00E74B29" w:rsidRPr="00E74B29" w:rsidRDefault="00E74B29" w:rsidP="006709F1">
          <w:pPr>
            <w:pStyle w:val="Footer"/>
          </w:pPr>
        </w:p>
      </w:tc>
    </w:tr>
  </w:tbl>
  <w:p w14:paraId="476C522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9F7C0BA" w14:textId="77777777" w:rsidR="0040607E" w:rsidRDefault="0040607E" w:rsidP="00E74B29">
      <w:r>
        <w:separator/>
      </w:r>
    </w:p>
  </w:footnote>
  <w:footnote w:type="continuationSeparator" w:id="0">
    <w:p w14:paraId="0CD22ECA" w14:textId="77777777" w:rsidR="0040607E" w:rsidRDefault="0040607E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6210E7" w14:textId="373164FE" w:rsidR="00E9726D" w:rsidRDefault="00E9726D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CFC36B1" wp14:editId="72CB1D0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36F0C00B" w14:textId="4C635266" w:rsidR="00E9726D" w:rsidRDefault="001D39CC" w:rsidP="001D39CC">
                          <w:pPr>
                            <w:pStyle w:val="Header"/>
                            <w:tabs>
                              <w:tab w:val="clear" w:pos="4680"/>
                              <w:tab w:val="clear" w:pos="9360"/>
                            </w:tabs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r>
                            <w:rPr>
                              <w:caps/>
                              <w:color w:val="FFFFFF" w:themeColor="background1"/>
                            </w:rPr>
                            <w:t>Opengl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CFC36B1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76166 [3204]" stroked="f" strokeweight="2pt">
              <v:textbox style="mso-fit-shape-to-text:t">
                <w:txbxContent>
                  <w:p w14:paraId="36F0C00B" w14:textId="4C635266" w:rsidR="00E9726D" w:rsidRDefault="001D39CC" w:rsidP="001D39CC">
                    <w:pPr>
                      <w:pStyle w:val="Header"/>
                      <w:tabs>
                        <w:tab w:val="clear" w:pos="4680"/>
                        <w:tab w:val="clear" w:pos="9360"/>
                      </w:tabs>
                      <w:jc w:val="center"/>
                      <w:rPr>
                        <w:caps/>
                        <w:color w:val="FFFFFF" w:themeColor="background1"/>
                      </w:rPr>
                    </w:pPr>
                    <w:r>
                      <w:rPr>
                        <w:caps/>
                        <w:color w:val="FFFFFF" w:themeColor="background1"/>
                      </w:rPr>
                      <w:t>Opengl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7AAF6803"/>
    <w:multiLevelType w:val="multilevel"/>
    <w:tmpl w:val="16D2F1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removePersonalInformation/>
  <w:removeDateAndTime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26D"/>
    <w:rsid w:val="00007617"/>
    <w:rsid w:val="00052C18"/>
    <w:rsid w:val="0005766D"/>
    <w:rsid w:val="000617D8"/>
    <w:rsid w:val="00074C4E"/>
    <w:rsid w:val="000860F4"/>
    <w:rsid w:val="00086FA5"/>
    <w:rsid w:val="000A0D3C"/>
    <w:rsid w:val="000B1ADE"/>
    <w:rsid w:val="000B77BE"/>
    <w:rsid w:val="000C281A"/>
    <w:rsid w:val="000E4641"/>
    <w:rsid w:val="00104973"/>
    <w:rsid w:val="00106290"/>
    <w:rsid w:val="00123D31"/>
    <w:rsid w:val="00131971"/>
    <w:rsid w:val="001320C2"/>
    <w:rsid w:val="00135D12"/>
    <w:rsid w:val="00151F66"/>
    <w:rsid w:val="0015209F"/>
    <w:rsid w:val="00160A3D"/>
    <w:rsid w:val="00170666"/>
    <w:rsid w:val="00177F8D"/>
    <w:rsid w:val="00185F4A"/>
    <w:rsid w:val="001A4D8C"/>
    <w:rsid w:val="001C5E04"/>
    <w:rsid w:val="001D36E9"/>
    <w:rsid w:val="001D39CC"/>
    <w:rsid w:val="001F309C"/>
    <w:rsid w:val="002665B4"/>
    <w:rsid w:val="00272DEB"/>
    <w:rsid w:val="002A20CB"/>
    <w:rsid w:val="002A3BED"/>
    <w:rsid w:val="002B798D"/>
    <w:rsid w:val="002C6E2E"/>
    <w:rsid w:val="002D2200"/>
    <w:rsid w:val="002D2D0A"/>
    <w:rsid w:val="002E13E1"/>
    <w:rsid w:val="002E5107"/>
    <w:rsid w:val="002F37A5"/>
    <w:rsid w:val="00314340"/>
    <w:rsid w:val="00317F0A"/>
    <w:rsid w:val="00322141"/>
    <w:rsid w:val="00322AAC"/>
    <w:rsid w:val="0033368E"/>
    <w:rsid w:val="00347859"/>
    <w:rsid w:val="00356428"/>
    <w:rsid w:val="00367BE3"/>
    <w:rsid w:val="00383A52"/>
    <w:rsid w:val="003B0FE4"/>
    <w:rsid w:val="003C0784"/>
    <w:rsid w:val="003D615E"/>
    <w:rsid w:val="0040564B"/>
    <w:rsid w:val="0040607E"/>
    <w:rsid w:val="004134B0"/>
    <w:rsid w:val="004305D9"/>
    <w:rsid w:val="004456D5"/>
    <w:rsid w:val="00452E79"/>
    <w:rsid w:val="004749CF"/>
    <w:rsid w:val="00476DA9"/>
    <w:rsid w:val="0048120C"/>
    <w:rsid w:val="00487C55"/>
    <w:rsid w:val="004909D9"/>
    <w:rsid w:val="00497F9A"/>
    <w:rsid w:val="004A49EC"/>
    <w:rsid w:val="00506D84"/>
    <w:rsid w:val="005202C9"/>
    <w:rsid w:val="00521481"/>
    <w:rsid w:val="00530DEF"/>
    <w:rsid w:val="005448C0"/>
    <w:rsid w:val="005958A3"/>
    <w:rsid w:val="005F3ACB"/>
    <w:rsid w:val="00610A33"/>
    <w:rsid w:val="00616438"/>
    <w:rsid w:val="00643D31"/>
    <w:rsid w:val="00653322"/>
    <w:rsid w:val="00654274"/>
    <w:rsid w:val="0065529A"/>
    <w:rsid w:val="00660895"/>
    <w:rsid w:val="00665110"/>
    <w:rsid w:val="006709F1"/>
    <w:rsid w:val="00695661"/>
    <w:rsid w:val="006A6A93"/>
    <w:rsid w:val="006C30D3"/>
    <w:rsid w:val="006C60E6"/>
    <w:rsid w:val="006C65B8"/>
    <w:rsid w:val="006D7CA6"/>
    <w:rsid w:val="00731BCB"/>
    <w:rsid w:val="007725DD"/>
    <w:rsid w:val="00784EF1"/>
    <w:rsid w:val="00793716"/>
    <w:rsid w:val="007A1E2C"/>
    <w:rsid w:val="007A4CBE"/>
    <w:rsid w:val="007D0563"/>
    <w:rsid w:val="007D2ECA"/>
    <w:rsid w:val="007F1B98"/>
    <w:rsid w:val="007F388A"/>
    <w:rsid w:val="007F51D0"/>
    <w:rsid w:val="00800BFE"/>
    <w:rsid w:val="00802B28"/>
    <w:rsid w:val="0080590A"/>
    <w:rsid w:val="008319A1"/>
    <w:rsid w:val="00832E5B"/>
    <w:rsid w:val="00837914"/>
    <w:rsid w:val="008426DE"/>
    <w:rsid w:val="00843980"/>
    <w:rsid w:val="00864A28"/>
    <w:rsid w:val="00866AF2"/>
    <w:rsid w:val="00874FE7"/>
    <w:rsid w:val="008E1802"/>
    <w:rsid w:val="0090726E"/>
    <w:rsid w:val="00937E67"/>
    <w:rsid w:val="0094045F"/>
    <w:rsid w:val="00940AF7"/>
    <w:rsid w:val="00952D8A"/>
    <w:rsid w:val="00952F7D"/>
    <w:rsid w:val="0095496A"/>
    <w:rsid w:val="00965393"/>
    <w:rsid w:val="009967E4"/>
    <w:rsid w:val="009A38BA"/>
    <w:rsid w:val="009B35D8"/>
    <w:rsid w:val="009B752E"/>
    <w:rsid w:val="00A0233A"/>
    <w:rsid w:val="00A10FF6"/>
    <w:rsid w:val="00A66CD9"/>
    <w:rsid w:val="00A8772B"/>
    <w:rsid w:val="00AE7213"/>
    <w:rsid w:val="00B04D50"/>
    <w:rsid w:val="00B06F61"/>
    <w:rsid w:val="00B11027"/>
    <w:rsid w:val="00B1292B"/>
    <w:rsid w:val="00B1638A"/>
    <w:rsid w:val="00B3526F"/>
    <w:rsid w:val="00B43E11"/>
    <w:rsid w:val="00B7324A"/>
    <w:rsid w:val="00B73DAC"/>
    <w:rsid w:val="00BC2275"/>
    <w:rsid w:val="00BD2C27"/>
    <w:rsid w:val="00BD2FD1"/>
    <w:rsid w:val="00BD396D"/>
    <w:rsid w:val="00BD4415"/>
    <w:rsid w:val="00BE334D"/>
    <w:rsid w:val="00BE4683"/>
    <w:rsid w:val="00C2225A"/>
    <w:rsid w:val="00C31A30"/>
    <w:rsid w:val="00C4076C"/>
    <w:rsid w:val="00C5781F"/>
    <w:rsid w:val="00C61ED5"/>
    <w:rsid w:val="00C755AB"/>
    <w:rsid w:val="00C812C4"/>
    <w:rsid w:val="00C839CB"/>
    <w:rsid w:val="00C97EDC"/>
    <w:rsid w:val="00CA1C9C"/>
    <w:rsid w:val="00CA2C0A"/>
    <w:rsid w:val="00CD0F9D"/>
    <w:rsid w:val="00CD3DEB"/>
    <w:rsid w:val="00D07541"/>
    <w:rsid w:val="00D35DE3"/>
    <w:rsid w:val="00D3648C"/>
    <w:rsid w:val="00D43125"/>
    <w:rsid w:val="00D457AD"/>
    <w:rsid w:val="00D571A3"/>
    <w:rsid w:val="00D66A3A"/>
    <w:rsid w:val="00D84805"/>
    <w:rsid w:val="00D9719B"/>
    <w:rsid w:val="00D97554"/>
    <w:rsid w:val="00DB56F7"/>
    <w:rsid w:val="00DB657C"/>
    <w:rsid w:val="00DC1615"/>
    <w:rsid w:val="00DD06BE"/>
    <w:rsid w:val="00DD2465"/>
    <w:rsid w:val="00DF198B"/>
    <w:rsid w:val="00DF6087"/>
    <w:rsid w:val="00E120B7"/>
    <w:rsid w:val="00E45AB1"/>
    <w:rsid w:val="00E50D0E"/>
    <w:rsid w:val="00E70159"/>
    <w:rsid w:val="00E74B29"/>
    <w:rsid w:val="00E95023"/>
    <w:rsid w:val="00E9726D"/>
    <w:rsid w:val="00EB24BE"/>
    <w:rsid w:val="00EB534E"/>
    <w:rsid w:val="00ED61AB"/>
    <w:rsid w:val="00EE2ACF"/>
    <w:rsid w:val="00EF774D"/>
    <w:rsid w:val="00F12977"/>
    <w:rsid w:val="00F26FCA"/>
    <w:rsid w:val="00F45073"/>
    <w:rsid w:val="00F46C6B"/>
    <w:rsid w:val="00F50791"/>
    <w:rsid w:val="00F64253"/>
    <w:rsid w:val="00F6433E"/>
    <w:rsid w:val="00FB0DC3"/>
    <w:rsid w:val="00FB2F1A"/>
    <w:rsid w:val="00FE0DD4"/>
    <w:rsid w:val="00FE5FBA"/>
    <w:rsid w:val="00FE7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C7032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1">
    <w:name w:val="toc 1"/>
    <w:basedOn w:val="Normal"/>
    <w:next w:val="Normal"/>
    <w:autoRedefine/>
    <w:uiPriority w:val="39"/>
    <w:rsid w:val="00FE5FBA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FE5FBA"/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rsid w:val="00FE5FBA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rsid w:val="00FE5FBA"/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E5FBA"/>
    <w:rPr>
      <w:color w:val="0000FF" w:themeColor="hyperlink"/>
      <w:u w:val="single"/>
    </w:rPr>
  </w:style>
  <w:style w:type="table" w:styleId="PlainTable5">
    <w:name w:val="Plain Table 5"/>
    <w:basedOn w:val="TableNormal"/>
    <w:uiPriority w:val="45"/>
    <w:rsid w:val="008319A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94045F"/>
    <w:tblPr>
      <w:tblStyleRowBandSize w:val="1"/>
      <w:tblStyleColBandSize w:val="1"/>
    </w:tblPr>
    <w:tblStylePr w:type="firstRow">
      <w:rPr>
        <w:b/>
        <w:bCs/>
      </w:rPr>
      <w:tblPr/>
      <w:tcPr>
        <w:shd w:val="clear" w:color="auto" w:fill="87A6AC" w:themeFill="accent1" w:themeFillTint="99"/>
      </w:tc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94045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  <w:tblPr/>
      <w:tcPr>
        <w:shd w:val="clear" w:color="auto" w:fill="87A6AC" w:themeFill="accent1" w:themeFillTint="99"/>
      </w:tc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453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glossaryDocument" Target="glossary/document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footer" Target="footer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yche\AppData\Local\Packages\Microsoft.Office.Desktop_8wekyb3d8bbwe\LocalCache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9FF874157A44A71B04C40EA738E42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65B01B-BEC4-4F9E-A5F4-989A379DDF1D}"/>
      </w:docPartPr>
      <w:docPartBody>
        <w:p w:rsidR="006A3C69" w:rsidRDefault="00D226F2">
          <w:pPr>
            <w:pStyle w:val="C9FF874157A44A71B04C40EA738E425C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C69"/>
    <w:rsid w:val="000D56C1"/>
    <w:rsid w:val="00433B7C"/>
    <w:rsid w:val="005471F2"/>
    <w:rsid w:val="006A3C69"/>
    <w:rsid w:val="006F519E"/>
    <w:rsid w:val="0089279C"/>
    <w:rsid w:val="00D226F2"/>
    <w:rsid w:val="00E44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3750A2FC592492A9243264D5162817B">
    <w:name w:val="63750A2FC592492A9243264D5162817B"/>
  </w:style>
  <w:style w:type="paragraph" w:customStyle="1" w:styleId="FE812C6FA7884CDE9E28CABEE0287B11">
    <w:name w:val="FE812C6FA7884CDE9E28CABEE0287B11"/>
  </w:style>
  <w:style w:type="paragraph" w:customStyle="1" w:styleId="2CB908B49D2E46C5ADD00364849A894E">
    <w:name w:val="2CB908B49D2E46C5ADD00364849A894E"/>
  </w:style>
  <w:style w:type="paragraph" w:customStyle="1" w:styleId="0F7E0A02E6094F58856EDF4E7267A9AD">
    <w:name w:val="0F7E0A02E6094F58856EDF4E7267A9AD"/>
  </w:style>
  <w:style w:type="paragraph" w:customStyle="1" w:styleId="DD5C47547C1A4CA99CA9394FAFCE86F0">
    <w:name w:val="DD5C47547C1A4CA99CA9394FAFCE86F0"/>
  </w:style>
  <w:style w:type="paragraph" w:customStyle="1" w:styleId="565489E056A14A91BD373F96B9A98D5C">
    <w:name w:val="565489E056A14A91BD373F96B9A98D5C"/>
  </w:style>
  <w:style w:type="paragraph" w:customStyle="1" w:styleId="FD829FC8570F4ABF88D6846FBDCB04E5">
    <w:name w:val="FD829FC8570F4ABF88D6846FBDCB04E5"/>
  </w:style>
  <w:style w:type="paragraph" w:customStyle="1" w:styleId="E41AB0EDA3224007B250B135F5CBF07C">
    <w:name w:val="E41AB0EDA3224007B250B135F5CBF07C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B25CF2E37D1847DE80F42E1C5377AB40">
    <w:name w:val="B25CF2E37D1847DE80F42E1C5377AB40"/>
  </w:style>
  <w:style w:type="paragraph" w:customStyle="1" w:styleId="5FF556B9D13246639EAA2B0090175B3C">
    <w:name w:val="5FF556B9D13246639EAA2B0090175B3C"/>
  </w:style>
  <w:style w:type="paragraph" w:customStyle="1" w:styleId="ABADC61B6CF845AD917467611359BE31">
    <w:name w:val="ABADC61B6CF845AD917467611359BE31"/>
  </w:style>
  <w:style w:type="paragraph" w:customStyle="1" w:styleId="F93A432CD9B54FA199C4614E71E65E53">
    <w:name w:val="F93A432CD9B54FA199C4614E71E65E53"/>
  </w:style>
  <w:style w:type="paragraph" w:customStyle="1" w:styleId="11CA06F4343D4BB6814580996449DBE9">
    <w:name w:val="11CA06F4343D4BB6814580996449DBE9"/>
  </w:style>
  <w:style w:type="paragraph" w:customStyle="1" w:styleId="978F721C69AE416BA57944A921074F0A">
    <w:name w:val="978F721C69AE416BA57944A921074F0A"/>
  </w:style>
  <w:style w:type="paragraph" w:customStyle="1" w:styleId="960A513AE28A4BF0B5187E485414893F">
    <w:name w:val="960A513AE28A4BF0B5187E485414893F"/>
  </w:style>
  <w:style w:type="paragraph" w:customStyle="1" w:styleId="C9FF874157A44A71B04C40EA738E425C">
    <w:name w:val="C9FF874157A44A71B04C40EA738E42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C7BFBAD2765544B46EFD69F195CA97" ma:contentTypeVersion="0" ma:contentTypeDescription="Create a new document." ma:contentTypeScope="" ma:versionID="72a768ea26fd9a357de71dd8e76e650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7b776f381d9b9366543b436fa53ca3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AFB55A1-DA7D-40D0-A55D-724F9CA5D4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3D20521A-CA5C-4BB0-8045-6571C9E85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6</Pages>
  <Words>732</Words>
  <Characters>4173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P&amp;ID Plnt3d</vt:lpstr>
    </vt:vector>
  </TitlesOfParts>
  <Company/>
  <LinksUpToDate>false</LinksUpToDate>
  <CharactersWithSpaces>4896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P&amp;ID Plnt3d</dc:title>
  <dc:subject/>
  <dc:creator/>
  <cp:keywords/>
  <dc:description/>
  <cp:lastModifiedBy/>
  <cp:revision>1</cp:revision>
  <dcterms:created xsi:type="dcterms:W3CDTF">2020-05-22T18:32:00Z</dcterms:created>
  <dcterms:modified xsi:type="dcterms:W3CDTF">2020-06-03T12:08:00Z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0x0101008FC7BFBAD2765544B46EFD69F195CA97</vt:lpwstr>
  </property>
</Properties>
</file>